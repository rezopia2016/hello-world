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02E" w:rsidRPr="00E36F54" w:rsidRDefault="00C2002E" w:rsidP="00E36F54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E36F54">
        <w:rPr>
          <w:rFonts w:ascii="Times New Roman" w:hAnsi="Times New Roman" w:cs="Times New Roman"/>
          <w:b/>
          <w:bCs/>
        </w:rPr>
        <w:t>Birla Institute of Technology &amp; Science, Pilani</w:t>
      </w:r>
    </w:p>
    <w:p w:rsidR="00C2002E" w:rsidRPr="00E36F54" w:rsidRDefault="00C2002E" w:rsidP="00E36F54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E36F54">
        <w:rPr>
          <w:rFonts w:ascii="Times New Roman" w:hAnsi="Times New Roman" w:cs="Times New Roman"/>
          <w:b/>
          <w:bCs/>
        </w:rPr>
        <w:t>Work-Integrated Learning Programmes Division</w:t>
      </w:r>
    </w:p>
    <w:p w:rsidR="00C2002E" w:rsidRPr="00E36F54" w:rsidRDefault="00C2002E" w:rsidP="00E36F54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E36F54">
        <w:rPr>
          <w:rFonts w:ascii="Times New Roman" w:hAnsi="Times New Roman" w:cs="Times New Roman"/>
          <w:b/>
          <w:bCs/>
        </w:rPr>
        <w:t>First  Semester 2015-2016</w:t>
      </w:r>
    </w:p>
    <w:p w:rsidR="00C2002E" w:rsidRPr="00E36F54" w:rsidRDefault="00C2002E" w:rsidP="00E36F54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E36F54">
        <w:rPr>
          <w:rFonts w:ascii="Times New Roman" w:hAnsi="Times New Roman" w:cs="Times New Roman"/>
          <w:b/>
          <w:bCs/>
        </w:rPr>
        <w:t>Mid-Semester Test</w:t>
      </w:r>
      <w:r>
        <w:rPr>
          <w:rFonts w:ascii="Times New Roman" w:hAnsi="Times New Roman" w:cs="Times New Roman"/>
          <w:b/>
          <w:bCs/>
        </w:rPr>
        <w:t xml:space="preserve">  </w:t>
      </w:r>
      <w:r w:rsidRPr="00E36F54">
        <w:rPr>
          <w:rFonts w:ascii="Times New Roman" w:hAnsi="Times New Roman" w:cs="Times New Roman"/>
          <w:b/>
          <w:bCs/>
        </w:rPr>
        <w:t>(EC-2 Regular)</w:t>
      </w:r>
    </w:p>
    <w:p w:rsidR="00C2002E" w:rsidRPr="00E36F54" w:rsidRDefault="00C2002E" w:rsidP="00E36F54">
      <w:pPr>
        <w:spacing w:after="0" w:line="240" w:lineRule="auto"/>
        <w:rPr>
          <w:rFonts w:ascii="Times New Roman" w:hAnsi="Times New Roman" w:cs="Times New Roman"/>
        </w:rPr>
      </w:pPr>
    </w:p>
    <w:p w:rsidR="00C2002E" w:rsidRPr="00E36F54" w:rsidRDefault="00C2002E" w:rsidP="00E36F54">
      <w:pPr>
        <w:spacing w:after="0" w:line="240" w:lineRule="auto"/>
        <w:rPr>
          <w:rFonts w:ascii="Times New Roman" w:hAnsi="Times New Roman" w:cs="Times New Roman"/>
        </w:rPr>
      </w:pPr>
      <w:r w:rsidRPr="00E36F54">
        <w:rPr>
          <w:rFonts w:ascii="Times New Roman" w:hAnsi="Times New Roman" w:cs="Times New Roman"/>
        </w:rPr>
        <w:t xml:space="preserve">Course No. </w:t>
      </w:r>
      <w:r w:rsidRPr="00E36F54">
        <w:rPr>
          <w:rFonts w:ascii="Times New Roman" w:hAnsi="Times New Roman" w:cs="Times New Roman"/>
        </w:rPr>
        <w:tab/>
      </w:r>
      <w:r w:rsidRPr="00E36F54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>SS ZG661</w:t>
      </w:r>
      <w:r w:rsidRPr="00E36F54">
        <w:rPr>
          <w:rFonts w:ascii="Times New Roman" w:hAnsi="Times New Roman" w:cs="Times New Roman"/>
        </w:rPr>
        <w:t xml:space="preserve">  </w:t>
      </w:r>
    </w:p>
    <w:p w:rsidR="00C2002E" w:rsidRPr="00E36F54" w:rsidRDefault="00C2002E" w:rsidP="00E36F54">
      <w:pPr>
        <w:spacing w:after="0" w:line="240" w:lineRule="auto"/>
        <w:rPr>
          <w:rFonts w:ascii="Times New Roman" w:hAnsi="Times New Roman" w:cs="Times New Roman"/>
        </w:rPr>
      </w:pPr>
      <w:r w:rsidRPr="00E36F54">
        <w:rPr>
          <w:rFonts w:ascii="Times New Roman" w:hAnsi="Times New Roman" w:cs="Times New Roman"/>
        </w:rPr>
        <w:t xml:space="preserve">Course Title </w:t>
      </w:r>
      <w:r w:rsidRPr="00E36F54">
        <w:rPr>
          <w:rFonts w:ascii="Times New Roman" w:hAnsi="Times New Roman" w:cs="Times New Roman"/>
        </w:rPr>
        <w:tab/>
      </w:r>
      <w:r w:rsidRPr="00E36F54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 xml:space="preserve">SOFTWARE QUALITY MANAGEMENT </w:t>
      </w:r>
      <w:r w:rsidRPr="00E36F54">
        <w:rPr>
          <w:rFonts w:ascii="Times New Roman" w:hAnsi="Times New Roman" w:cs="Times New Roman"/>
        </w:rPr>
        <w:t xml:space="preserve"> </w:t>
      </w:r>
    </w:p>
    <w:p w:rsidR="00C2002E" w:rsidRPr="00E36F54" w:rsidRDefault="00C2002E" w:rsidP="00E36F54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9.45pt;margin-top:12.15pt;width:110.55pt;height:36pt;z-index:251658240">
            <v:shadow on="t"/>
            <v:textbox>
              <w:txbxContent>
                <w:p w:rsidR="00C2002E" w:rsidRPr="00E36F54" w:rsidRDefault="00C2002E" w:rsidP="00E36F54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E36F54">
                    <w:rPr>
                      <w:rFonts w:ascii="Times New Roman" w:hAnsi="Times New Roman" w:cs="Times New Roman"/>
                      <w:bCs/>
                    </w:rPr>
                    <w:t xml:space="preserve">No. of Pages        = </w:t>
                  </w:r>
                  <w:r>
                    <w:rPr>
                      <w:rFonts w:ascii="Times New Roman" w:hAnsi="Times New Roman" w:cs="Times New Roman"/>
                      <w:bCs/>
                    </w:rPr>
                    <w:t>1</w:t>
                  </w:r>
                </w:p>
                <w:p w:rsidR="00C2002E" w:rsidRPr="00E36F54" w:rsidRDefault="00C2002E" w:rsidP="00E36F54">
                  <w:pPr>
                    <w:pStyle w:val="Heading1"/>
                    <w:rPr>
                      <w:rFonts w:ascii="Times New Roman" w:hAnsi="Times New Roman" w:cs="Times New Roman"/>
                      <w:b w:val="0"/>
                      <w:sz w:val="22"/>
                      <w:szCs w:val="22"/>
                    </w:rPr>
                  </w:pPr>
                  <w:r w:rsidRPr="00E36F54">
                    <w:rPr>
                      <w:rFonts w:ascii="Times New Roman" w:hAnsi="Times New Roman" w:cs="Times New Roman"/>
                      <w:b w:val="0"/>
                      <w:sz w:val="22"/>
                      <w:szCs w:val="22"/>
                    </w:rPr>
                    <w:t xml:space="preserve">No. of Questions = </w:t>
                  </w:r>
                  <w:r>
                    <w:rPr>
                      <w:rFonts w:ascii="Times New Roman" w:hAnsi="Times New Roman" w:cs="Times New Roman"/>
                      <w:b w:val="0"/>
                      <w:sz w:val="22"/>
                      <w:szCs w:val="22"/>
                    </w:rPr>
                    <w:t>5</w:t>
                  </w:r>
                </w:p>
              </w:txbxContent>
            </v:textbox>
          </v:shape>
        </w:pict>
      </w:r>
      <w:r w:rsidRPr="00E36F54">
        <w:rPr>
          <w:rFonts w:ascii="Times New Roman" w:hAnsi="Times New Roman" w:cs="Times New Roman"/>
        </w:rPr>
        <w:t xml:space="preserve">Nature of Exam </w:t>
      </w:r>
      <w:r w:rsidRPr="00E36F54">
        <w:rPr>
          <w:rFonts w:ascii="Times New Roman" w:hAnsi="Times New Roman" w:cs="Times New Roman"/>
        </w:rPr>
        <w:tab/>
        <w:t xml:space="preserve">: Closed Book </w:t>
      </w:r>
    </w:p>
    <w:p w:rsidR="00C2002E" w:rsidRPr="00E36F54" w:rsidRDefault="00C2002E" w:rsidP="00E36F54">
      <w:pPr>
        <w:spacing w:after="0" w:line="240" w:lineRule="auto"/>
        <w:rPr>
          <w:rFonts w:ascii="Times New Roman" w:hAnsi="Times New Roman" w:cs="Times New Roman"/>
        </w:rPr>
      </w:pPr>
      <w:r w:rsidRPr="00E36F54">
        <w:rPr>
          <w:rFonts w:ascii="Times New Roman" w:hAnsi="Times New Roman" w:cs="Times New Roman"/>
        </w:rPr>
        <w:t xml:space="preserve">Weightage </w:t>
      </w:r>
      <w:r w:rsidRPr="00E36F54">
        <w:rPr>
          <w:rFonts w:ascii="Times New Roman" w:hAnsi="Times New Roman" w:cs="Times New Roman"/>
        </w:rPr>
        <w:tab/>
      </w:r>
      <w:r w:rsidRPr="00E36F54">
        <w:rPr>
          <w:rFonts w:ascii="Times New Roman" w:hAnsi="Times New Roman" w:cs="Times New Roman"/>
        </w:rPr>
        <w:tab/>
        <w:t xml:space="preserve">: 35% </w:t>
      </w:r>
    </w:p>
    <w:p w:rsidR="00C2002E" w:rsidRPr="00E36F54" w:rsidRDefault="00C2002E" w:rsidP="00E36F54">
      <w:pPr>
        <w:spacing w:after="0" w:line="240" w:lineRule="auto"/>
        <w:rPr>
          <w:rFonts w:ascii="Times New Roman" w:hAnsi="Times New Roman" w:cs="Times New Roman"/>
        </w:rPr>
      </w:pPr>
      <w:r w:rsidRPr="00E36F54">
        <w:rPr>
          <w:rFonts w:ascii="Times New Roman" w:hAnsi="Times New Roman" w:cs="Times New Roman"/>
        </w:rPr>
        <w:t xml:space="preserve">Duration </w:t>
      </w:r>
      <w:r w:rsidRPr="00E36F54">
        <w:rPr>
          <w:rFonts w:ascii="Times New Roman" w:hAnsi="Times New Roman" w:cs="Times New Roman"/>
        </w:rPr>
        <w:tab/>
      </w:r>
      <w:r w:rsidRPr="00E36F54">
        <w:rPr>
          <w:rFonts w:ascii="Times New Roman" w:hAnsi="Times New Roman" w:cs="Times New Roman"/>
        </w:rPr>
        <w:tab/>
        <w:t xml:space="preserve">: 2 Hours  </w:t>
      </w:r>
    </w:p>
    <w:p w:rsidR="00C2002E" w:rsidRPr="00E36F54" w:rsidRDefault="00C2002E" w:rsidP="00E36F54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E36F54">
        <w:rPr>
          <w:rFonts w:ascii="Times New Roman" w:hAnsi="Times New Roman" w:cs="Times New Roman"/>
        </w:rPr>
        <w:t xml:space="preserve">Date of Exam </w:t>
      </w:r>
      <w:r w:rsidRPr="00E36F54">
        <w:rPr>
          <w:rFonts w:ascii="Times New Roman" w:hAnsi="Times New Roman" w:cs="Times New Roman"/>
        </w:rPr>
        <w:tab/>
      </w:r>
      <w:r w:rsidRPr="00E36F54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>19</w:t>
      </w:r>
      <w:r w:rsidRPr="00E36F54">
        <w:rPr>
          <w:rFonts w:ascii="Times New Roman" w:hAnsi="Times New Roman" w:cs="Times New Roman"/>
        </w:rPr>
        <w:t>/09/2015</w:t>
      </w:r>
      <w:r w:rsidRPr="00E36F54">
        <w:rPr>
          <w:rFonts w:ascii="Times New Roman" w:hAnsi="Times New Roman" w:cs="Times New Roman"/>
        </w:rPr>
        <w:tab/>
        <w:t xml:space="preserve">(FN) </w:t>
      </w:r>
    </w:p>
    <w:p w:rsidR="00C2002E" w:rsidRPr="00E36F54" w:rsidRDefault="00C2002E" w:rsidP="00E36F54">
      <w:pPr>
        <w:spacing w:after="0" w:line="240" w:lineRule="auto"/>
        <w:rPr>
          <w:rFonts w:ascii="Times New Roman" w:hAnsi="Times New Roman" w:cs="Times New Roman"/>
        </w:rPr>
      </w:pPr>
      <w:r w:rsidRPr="00E36F54">
        <w:rPr>
          <w:rFonts w:ascii="Times New Roman" w:hAnsi="Times New Roman" w:cs="Times New Roman"/>
        </w:rPr>
        <w:t xml:space="preserve">Note: </w:t>
      </w:r>
    </w:p>
    <w:p w:rsidR="00C2002E" w:rsidRPr="00E36F54" w:rsidRDefault="00C2002E" w:rsidP="00E36F54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E36F54">
        <w:rPr>
          <w:rFonts w:ascii="Times New Roman" w:hAnsi="Times New Roman" w:cs="Times New Roman"/>
          <w:sz w:val="20"/>
        </w:rPr>
        <w:t xml:space="preserve">Please follow all the </w:t>
      </w:r>
      <w:r w:rsidRPr="00E36F54">
        <w:rPr>
          <w:rFonts w:ascii="Times New Roman" w:hAnsi="Times New Roman" w:cs="Times New Roman"/>
          <w:i/>
          <w:iCs/>
          <w:sz w:val="20"/>
        </w:rPr>
        <w:t>Instructions to Candidates</w:t>
      </w:r>
      <w:r w:rsidRPr="00E36F54">
        <w:rPr>
          <w:rFonts w:ascii="Times New Roman" w:hAnsi="Times New Roman" w:cs="Times New Roman"/>
          <w:sz w:val="20"/>
        </w:rPr>
        <w:t xml:space="preserve"> given on the cover page of the answer book.</w:t>
      </w:r>
    </w:p>
    <w:p w:rsidR="00C2002E" w:rsidRPr="00E36F54" w:rsidRDefault="00C2002E" w:rsidP="00E36F54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E36F54">
        <w:rPr>
          <w:rFonts w:ascii="Times New Roman" w:hAnsi="Times New Roman" w:cs="Times New Roman"/>
          <w:sz w:val="20"/>
        </w:rPr>
        <w:t xml:space="preserve">All parts of a question should be answered consecutively. Each answer should start from a fresh page.  </w:t>
      </w:r>
    </w:p>
    <w:p w:rsidR="00C2002E" w:rsidRDefault="00C2002E" w:rsidP="00E36F54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E36F54">
        <w:rPr>
          <w:rFonts w:ascii="Times New Roman" w:hAnsi="Times New Roman" w:cs="Times New Roman"/>
          <w:sz w:val="20"/>
        </w:rPr>
        <w:t xml:space="preserve">Assumptions made if any, should be stated clearly at the beginning of your answer. </w:t>
      </w:r>
    </w:p>
    <w:p w:rsidR="00C2002E" w:rsidRPr="00E36F54" w:rsidRDefault="00C2002E" w:rsidP="00E36F54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E36F54">
        <w:rPr>
          <w:rFonts w:ascii="Times New Roman" w:hAnsi="Times New Roman" w:cs="Times New Roman"/>
          <w:sz w:val="20"/>
        </w:rPr>
        <w:t>Do NOT use long paragraphs for your answers; use short paragraphs (not more than 2 – 3 sentences each) or simple bullet-points; use relevant diagrams/sketches for illustration. MCQ or T/F answers require justification; NO marks or partial marks for incorrect or missing justification</w:t>
      </w:r>
    </w:p>
    <w:p w:rsidR="00C2002E" w:rsidRPr="00E36F54" w:rsidRDefault="00C2002E" w:rsidP="00E36F54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</w:rPr>
      </w:pPr>
    </w:p>
    <w:p w:rsidR="00C2002E" w:rsidRPr="00E36F54" w:rsidRDefault="00C2002E" w:rsidP="00E36F54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E36F54">
        <w:rPr>
          <w:rFonts w:ascii="Times New Roman" w:hAnsi="Times New Roman" w:cs="Times New Roman"/>
          <w:sz w:val="24"/>
        </w:rPr>
        <w:t xml:space="preserve">Answer the following questions (MCQ &amp; T/F with Justification </w:t>
      </w:r>
      <w:r>
        <w:rPr>
          <w:rFonts w:ascii="Times New Roman" w:hAnsi="Times New Roman" w:cs="Times New Roman"/>
          <w:sz w:val="24"/>
        </w:rPr>
        <w:t xml:space="preserve">                 </w:t>
      </w:r>
      <w:r w:rsidRPr="00E36F54">
        <w:rPr>
          <w:rFonts w:ascii="Times New Roman" w:hAnsi="Times New Roman" w:cs="Times New Roman"/>
          <w:sz w:val="24"/>
        </w:rPr>
        <w:t>[5 x 2</w:t>
      </w:r>
      <w:r>
        <w:rPr>
          <w:rFonts w:ascii="Times New Roman" w:hAnsi="Times New Roman" w:cs="Times New Roman"/>
          <w:sz w:val="24"/>
        </w:rPr>
        <w:t xml:space="preserve"> = 10</w:t>
      </w:r>
      <w:r w:rsidRPr="00E36F54">
        <w:rPr>
          <w:rFonts w:ascii="Times New Roman" w:hAnsi="Times New Roman" w:cs="Times New Roman"/>
          <w:sz w:val="24"/>
        </w:rPr>
        <w:t>]</w:t>
      </w:r>
    </w:p>
    <w:p w:rsidR="00C2002E" w:rsidRDefault="00C2002E" w:rsidP="00B017EC">
      <w:pPr>
        <w:suppressAutoHyphens/>
        <w:spacing w:after="0" w:line="240" w:lineRule="auto"/>
        <w:ind w:left="360"/>
        <w:contextualSpacing/>
        <w:rPr>
          <w:rFonts w:ascii="Arial" w:hAnsi="Arial"/>
          <w:color w:val="000000"/>
          <w:sz w:val="28"/>
          <w:szCs w:val="24"/>
          <w:lang w:val="en-US" w:eastAsia="en-US" w:bidi="te-IN"/>
        </w:rPr>
      </w:pPr>
    </w:p>
    <w:p w:rsidR="00C2002E" w:rsidRPr="00984A09" w:rsidRDefault="00C2002E" w:rsidP="00E36F54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 w:eastAsia="en-US" w:bidi="te-IN"/>
        </w:rPr>
      </w:pPr>
      <w:r w:rsidRPr="00984A09">
        <w:rPr>
          <w:rFonts w:ascii="Times New Roman" w:hAnsi="Times New Roman" w:cs="Times New Roman"/>
          <w:color w:val="000000"/>
          <w:sz w:val="24"/>
          <w:szCs w:val="24"/>
          <w:lang w:val="en-US" w:eastAsia="en-US" w:bidi="te-IN"/>
        </w:rPr>
        <w:t>What is the normal order of testing activities for software?</w:t>
      </w:r>
    </w:p>
    <w:p w:rsidR="00C2002E" w:rsidRPr="00984A09" w:rsidRDefault="00C2002E" w:rsidP="00984A0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 w:eastAsia="en-US" w:bidi="te-IN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en-US" w:eastAsia="en-US" w:bidi="te-IN"/>
        </w:rPr>
        <w:t>(</w:t>
      </w:r>
      <w:r w:rsidRPr="00984A09">
        <w:rPr>
          <w:rFonts w:ascii="Times New Roman" w:hAnsi="Times New Roman" w:cs="Times New Roman"/>
          <w:bCs/>
          <w:color w:val="000000"/>
          <w:sz w:val="24"/>
          <w:szCs w:val="24"/>
          <w:lang w:val="en-US" w:eastAsia="en-US" w:bidi="te-IN"/>
        </w:rPr>
        <w:t>a</w:t>
      </w:r>
      <w:r w:rsidRPr="00984A09">
        <w:rPr>
          <w:rFonts w:ascii="Times New Roman" w:hAnsi="Times New Roman" w:cs="Times New Roman"/>
          <w:color w:val="000000"/>
          <w:sz w:val="24"/>
          <w:szCs w:val="24"/>
          <w:lang w:val="en-US" w:eastAsia="en-US" w:bidi="te-IN"/>
        </w:rPr>
        <w:t>) Unit, integration, system, validation</w:t>
      </w:r>
      <w:r w:rsidRPr="00984A09">
        <w:rPr>
          <w:rFonts w:ascii="Times New Roman" w:hAnsi="Times New Roman" w:cs="Times New Roman"/>
          <w:color w:val="000000"/>
          <w:sz w:val="24"/>
          <w:szCs w:val="24"/>
          <w:lang w:val="en-US" w:eastAsia="en-US" w:bidi="te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en-US" w:bidi="te-IN"/>
        </w:rPr>
        <w:t>(</w:t>
      </w:r>
      <w:r w:rsidRPr="00984A09">
        <w:rPr>
          <w:rFonts w:ascii="Times New Roman" w:hAnsi="Times New Roman" w:cs="Times New Roman"/>
          <w:color w:val="000000"/>
          <w:sz w:val="24"/>
          <w:szCs w:val="24"/>
          <w:lang w:val="en-US" w:eastAsia="en-US" w:bidi="te-IN"/>
        </w:rPr>
        <w:t>b) System, validation, integration, unit</w:t>
      </w:r>
    </w:p>
    <w:p w:rsidR="00C2002E" w:rsidRPr="00984A09" w:rsidRDefault="00C2002E" w:rsidP="00984A0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 w:eastAsia="en-US" w:bidi="te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 w:eastAsia="en-US" w:bidi="te-IN"/>
        </w:rPr>
        <w:t>(</w:t>
      </w:r>
      <w:r w:rsidRPr="00984A09">
        <w:rPr>
          <w:rFonts w:ascii="Times New Roman" w:hAnsi="Times New Roman" w:cs="Times New Roman"/>
          <w:color w:val="000000"/>
          <w:sz w:val="24"/>
          <w:szCs w:val="24"/>
          <w:lang w:val="en-US" w:eastAsia="en-US" w:bidi="te-IN"/>
        </w:rPr>
        <w:t>c) Unit, integration, validation, system</w:t>
      </w:r>
      <w:r w:rsidRPr="00984A09">
        <w:rPr>
          <w:rFonts w:ascii="Times New Roman" w:hAnsi="Times New Roman" w:cs="Times New Roman"/>
          <w:color w:val="000000"/>
          <w:sz w:val="24"/>
          <w:szCs w:val="24"/>
          <w:lang w:val="en-US" w:eastAsia="en-US" w:bidi="te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en-US" w:bidi="te-IN"/>
        </w:rPr>
        <w:t>(</w:t>
      </w:r>
      <w:r w:rsidRPr="00984A09">
        <w:rPr>
          <w:rFonts w:ascii="Times New Roman" w:hAnsi="Times New Roman" w:cs="Times New Roman"/>
          <w:color w:val="000000"/>
          <w:sz w:val="24"/>
          <w:szCs w:val="24"/>
          <w:lang w:val="en-US" w:eastAsia="en-US" w:bidi="te-IN"/>
        </w:rPr>
        <w:t>d) None of the mentioned</w:t>
      </w:r>
    </w:p>
    <w:p w:rsidR="00C2002E" w:rsidRPr="00984A09" w:rsidRDefault="00C2002E" w:rsidP="00984A0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 w:eastAsia="en-US" w:bidi="te-IN"/>
        </w:rPr>
      </w:pPr>
    </w:p>
    <w:p w:rsidR="00C2002E" w:rsidRDefault="00C2002E" w:rsidP="00984A09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 w:eastAsia="en-US" w:bidi="te-IN"/>
        </w:rPr>
      </w:pPr>
      <w:r w:rsidRPr="00984A09">
        <w:rPr>
          <w:rFonts w:ascii="Times New Roman" w:hAnsi="Times New Roman" w:cs="Times New Roman"/>
          <w:color w:val="000000"/>
          <w:sz w:val="24"/>
          <w:szCs w:val="24"/>
          <w:lang w:val="en-US" w:eastAsia="en-US" w:bidi="te-IN"/>
        </w:rPr>
        <w:t xml:space="preserve">In a spiral model ‘risk analysis’ is performed: </w:t>
      </w:r>
    </w:p>
    <w:p w:rsidR="00C2002E" w:rsidRDefault="00C2002E" w:rsidP="00984A0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 w:eastAsia="en-US" w:bidi="te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 w:eastAsia="en-US" w:bidi="te-IN"/>
        </w:rPr>
        <w:t>(</w:t>
      </w:r>
      <w:r w:rsidRPr="00984A09">
        <w:rPr>
          <w:rFonts w:ascii="Times New Roman" w:hAnsi="Times New Roman" w:cs="Times New Roman"/>
          <w:color w:val="000000"/>
          <w:sz w:val="24"/>
          <w:szCs w:val="24"/>
          <w:lang w:val="en-US" w:eastAsia="en-US" w:bidi="te-IN"/>
        </w:rPr>
        <w:t xml:space="preserve">a) In first loop  </w:t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en-US" w:bidi="te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en-US" w:bidi="te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en-US" w:bidi="te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en-US" w:bidi="te-IN"/>
        </w:rPr>
        <w:tab/>
        <w:t>(</w:t>
      </w:r>
      <w:r w:rsidRPr="00984A09">
        <w:rPr>
          <w:rFonts w:ascii="Times New Roman" w:hAnsi="Times New Roman" w:cs="Times New Roman"/>
          <w:color w:val="000000"/>
          <w:sz w:val="24"/>
          <w:szCs w:val="24"/>
          <w:lang w:val="en-US" w:eastAsia="en-US" w:bidi="te-IN"/>
        </w:rPr>
        <w:t xml:space="preserve">b) In first and second loop </w:t>
      </w:r>
    </w:p>
    <w:p w:rsidR="00C2002E" w:rsidRPr="00984A09" w:rsidRDefault="00C2002E" w:rsidP="00984A0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 w:eastAsia="en-US" w:bidi="te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 w:eastAsia="en-US" w:bidi="te-IN"/>
        </w:rPr>
        <w:t>(</w:t>
      </w:r>
      <w:r w:rsidRPr="00984A09">
        <w:rPr>
          <w:rFonts w:ascii="Times New Roman" w:hAnsi="Times New Roman" w:cs="Times New Roman"/>
          <w:color w:val="000000"/>
          <w:sz w:val="24"/>
          <w:szCs w:val="24"/>
          <w:lang w:val="en-US" w:eastAsia="en-US" w:bidi="te-IN"/>
        </w:rPr>
        <w:t xml:space="preserve">c) In every loop  </w:t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en-US" w:bidi="te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en-US" w:bidi="te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en-US" w:bidi="te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en-US" w:bidi="te-IN"/>
        </w:rPr>
        <w:tab/>
        <w:t>(</w:t>
      </w:r>
      <w:r w:rsidRPr="00984A09">
        <w:rPr>
          <w:rFonts w:ascii="Times New Roman" w:hAnsi="Times New Roman" w:cs="Times New Roman"/>
          <w:color w:val="000000"/>
          <w:sz w:val="24"/>
          <w:szCs w:val="24"/>
          <w:lang w:val="en-US" w:eastAsia="en-US" w:bidi="te-IN"/>
        </w:rPr>
        <w:t>d) At the end of the last loop</w:t>
      </w:r>
    </w:p>
    <w:p w:rsidR="00C2002E" w:rsidRPr="00984A09" w:rsidRDefault="00C2002E" w:rsidP="00B92209">
      <w:pPr>
        <w:suppressAutoHyphens/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C2002E" w:rsidRDefault="00C2002E" w:rsidP="00984A09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 w:eastAsia="en-US" w:bidi="te-IN"/>
        </w:rPr>
      </w:pPr>
      <w:r w:rsidRPr="00984A09">
        <w:rPr>
          <w:rFonts w:ascii="Times New Roman" w:hAnsi="Times New Roman" w:cs="Times New Roman"/>
          <w:color w:val="000000"/>
          <w:sz w:val="24"/>
          <w:szCs w:val="24"/>
          <w:lang w:val="en-US" w:eastAsia="en-US" w:bidi="te-IN"/>
        </w:rPr>
        <w:t>Whic</w:t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en-US" w:bidi="te-IN"/>
        </w:rPr>
        <w:t xml:space="preserve">h is not a size metric?  </w:t>
      </w:r>
    </w:p>
    <w:p w:rsidR="00C2002E" w:rsidRPr="00984A09" w:rsidRDefault="00C2002E" w:rsidP="00984A0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 w:eastAsia="en-US" w:bidi="te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 w:eastAsia="en-US" w:bidi="te-IN"/>
        </w:rPr>
        <w:t>(</w:t>
      </w:r>
      <w:r w:rsidRPr="00984A09">
        <w:rPr>
          <w:rFonts w:ascii="Times New Roman" w:hAnsi="Times New Roman" w:cs="Times New Roman"/>
          <w:color w:val="000000"/>
          <w:sz w:val="24"/>
          <w:szCs w:val="24"/>
          <w:lang w:val="en-US" w:eastAsia="en-US" w:bidi="te-IN"/>
        </w:rPr>
        <w:t xml:space="preserve">a) LOC      </w:t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en-US" w:bidi="te-IN"/>
        </w:rPr>
        <w:t>(</w:t>
      </w:r>
      <w:r w:rsidRPr="00984A09">
        <w:rPr>
          <w:rFonts w:ascii="Times New Roman" w:hAnsi="Times New Roman" w:cs="Times New Roman"/>
          <w:color w:val="000000"/>
          <w:sz w:val="24"/>
          <w:szCs w:val="24"/>
          <w:lang w:val="en-US" w:eastAsia="en-US" w:bidi="te-IN"/>
        </w:rPr>
        <w:t xml:space="preserve">b) Function Points </w:t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en-US" w:bidi="te-IN"/>
        </w:rPr>
        <w:t xml:space="preserve">   (</w:t>
      </w:r>
      <w:r w:rsidRPr="00984A09">
        <w:rPr>
          <w:rFonts w:ascii="Times New Roman" w:hAnsi="Times New Roman" w:cs="Times New Roman"/>
          <w:color w:val="000000"/>
          <w:sz w:val="24"/>
          <w:szCs w:val="24"/>
          <w:lang w:val="en-US" w:eastAsia="en-US" w:bidi="te-IN"/>
        </w:rPr>
        <w:t xml:space="preserve">c) Cyclomatic complexity </w:t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en-US" w:bidi="te-IN"/>
        </w:rPr>
        <w:t xml:space="preserve">   (</w:t>
      </w:r>
      <w:r w:rsidRPr="00984A09">
        <w:rPr>
          <w:rFonts w:ascii="Times New Roman" w:hAnsi="Times New Roman" w:cs="Times New Roman"/>
          <w:color w:val="000000"/>
          <w:sz w:val="24"/>
          <w:szCs w:val="24"/>
          <w:lang w:val="en-US" w:eastAsia="en-US" w:bidi="te-IN"/>
        </w:rPr>
        <w:t>d) Object count</w:t>
      </w:r>
    </w:p>
    <w:p w:rsidR="00C2002E" w:rsidRPr="00984A09" w:rsidRDefault="00C2002E" w:rsidP="00B92209">
      <w:pPr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24"/>
          <w:szCs w:val="24"/>
          <w:lang w:val="en-US" w:eastAsia="en-US" w:bidi="te-IN"/>
        </w:rPr>
      </w:pPr>
    </w:p>
    <w:p w:rsidR="00C2002E" w:rsidRPr="00984A09" w:rsidRDefault="00C2002E" w:rsidP="00984A09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A09">
        <w:rPr>
          <w:rFonts w:ascii="Times New Roman" w:hAnsi="Times New Roman" w:cs="Times New Roman"/>
          <w:sz w:val="24"/>
          <w:szCs w:val="24"/>
        </w:rPr>
        <w:t>Quality &amp; Productivity metrics help in Project Manager’s performance appraisal (T/F)</w:t>
      </w:r>
    </w:p>
    <w:p w:rsidR="00C2002E" w:rsidRPr="00984A09" w:rsidRDefault="00C2002E" w:rsidP="007F0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002E" w:rsidRPr="00984A09" w:rsidRDefault="00C2002E" w:rsidP="00984A09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A09">
        <w:rPr>
          <w:rFonts w:ascii="Times New Roman" w:hAnsi="Times New Roman" w:cs="Times New Roman"/>
          <w:sz w:val="24"/>
          <w:szCs w:val="24"/>
        </w:rPr>
        <w:t>Performing code-coverage analysis than observing usage-patterns can help optimize testing effort in any project  (T/F)</w:t>
      </w:r>
    </w:p>
    <w:p w:rsidR="00C2002E" w:rsidRDefault="00C2002E" w:rsidP="007F043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C2002E" w:rsidRPr="009D4CBC" w:rsidRDefault="00C2002E" w:rsidP="00E36F5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imSun" w:hAnsi="Times New Roman" w:cs="Times New Roman"/>
          <w:sz w:val="24"/>
          <w:lang w:val="en-US" w:eastAsia="zh-CN"/>
        </w:rPr>
      </w:pPr>
      <w:r w:rsidRPr="009D4CBC">
        <w:rPr>
          <w:rFonts w:ascii="Times New Roman" w:eastAsia="SimSun" w:hAnsi="Times New Roman" w:cs="Times New Roman"/>
          <w:sz w:val="24"/>
          <w:lang w:val="en-US" w:eastAsia="zh-CN"/>
        </w:rPr>
        <w:t xml:space="preserve">Consider you are about to start a User Acceptance Test (UAT) with a customer for a web based online transaction system: </w:t>
      </w:r>
      <w:r>
        <w:rPr>
          <w:rFonts w:ascii="Times New Roman" w:eastAsia="SimSun" w:hAnsi="Times New Roman" w:cs="Times New Roman"/>
          <w:sz w:val="24"/>
          <w:lang w:val="en-US" w:eastAsia="zh-CN"/>
        </w:rPr>
        <w:tab/>
      </w:r>
      <w:r>
        <w:rPr>
          <w:rFonts w:ascii="Times New Roman" w:eastAsia="SimSun" w:hAnsi="Times New Roman" w:cs="Times New Roman"/>
          <w:sz w:val="24"/>
          <w:lang w:val="en-US" w:eastAsia="zh-CN"/>
        </w:rPr>
        <w:tab/>
      </w:r>
      <w:r>
        <w:rPr>
          <w:rFonts w:ascii="Times New Roman" w:eastAsia="SimSun" w:hAnsi="Times New Roman" w:cs="Times New Roman"/>
          <w:sz w:val="24"/>
          <w:lang w:val="en-US" w:eastAsia="zh-CN"/>
        </w:rPr>
        <w:tab/>
      </w:r>
      <w:r>
        <w:rPr>
          <w:rFonts w:ascii="Times New Roman" w:eastAsia="SimSun" w:hAnsi="Times New Roman" w:cs="Times New Roman"/>
          <w:sz w:val="24"/>
          <w:lang w:val="en-US" w:eastAsia="zh-CN"/>
        </w:rPr>
        <w:tab/>
        <w:t xml:space="preserve"> </w:t>
      </w:r>
    </w:p>
    <w:p w:rsidR="00C2002E" w:rsidRPr="00A863A0" w:rsidRDefault="00C2002E" w:rsidP="00E36F54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imSun" w:hAnsi="Times New Roman" w:cs="Times New Roman"/>
          <w:sz w:val="24"/>
          <w:lang w:val="en-US" w:eastAsia="zh-CN"/>
        </w:rPr>
      </w:pPr>
      <w:r w:rsidRPr="00A863A0">
        <w:rPr>
          <w:rFonts w:ascii="Times New Roman" w:eastAsia="SimSun" w:hAnsi="Times New Roman" w:cs="Times New Roman"/>
          <w:sz w:val="24"/>
          <w:lang w:val="en-US" w:eastAsia="zh-CN"/>
        </w:rPr>
        <w:t xml:space="preserve">What are the different conditions that you will agree with the client before the start of the UAT and explain the reason for it       </w:t>
      </w:r>
      <w:r>
        <w:rPr>
          <w:rFonts w:ascii="Times New Roman" w:eastAsia="SimSun" w:hAnsi="Times New Roman" w:cs="Times New Roman"/>
          <w:sz w:val="24"/>
          <w:lang w:val="en-US" w:eastAsia="zh-CN"/>
        </w:rPr>
        <w:tab/>
      </w:r>
      <w:r>
        <w:rPr>
          <w:rFonts w:ascii="Times New Roman" w:eastAsia="SimSun" w:hAnsi="Times New Roman" w:cs="Times New Roman"/>
          <w:sz w:val="24"/>
          <w:lang w:val="en-US" w:eastAsia="zh-CN"/>
        </w:rPr>
        <w:tab/>
        <w:t xml:space="preserve">                         [3]</w:t>
      </w:r>
    </w:p>
    <w:p w:rsidR="00C2002E" w:rsidRPr="00A863A0" w:rsidRDefault="00C2002E" w:rsidP="00E36F54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imSun" w:hAnsi="Times New Roman" w:cs="Times New Roman"/>
          <w:sz w:val="24"/>
          <w:lang w:val="en-US" w:eastAsia="zh-CN"/>
        </w:rPr>
      </w:pPr>
      <w:r w:rsidRPr="00A863A0">
        <w:rPr>
          <w:rFonts w:ascii="Times New Roman" w:eastAsia="SimSun" w:hAnsi="Times New Roman" w:cs="Times New Roman"/>
          <w:sz w:val="24"/>
          <w:lang w:val="en-US" w:eastAsia="zh-CN"/>
        </w:rPr>
        <w:t>Which metrics you will propose to</w:t>
      </w:r>
      <w:r>
        <w:rPr>
          <w:rFonts w:ascii="Times New Roman" w:eastAsia="SimSun" w:hAnsi="Times New Roman" w:cs="Times New Roman"/>
          <w:sz w:val="24"/>
          <w:lang w:val="en-US" w:eastAsia="zh-CN"/>
        </w:rPr>
        <w:t xml:space="preserve"> track the UAT              </w:t>
      </w:r>
      <w:r>
        <w:rPr>
          <w:rFonts w:ascii="Times New Roman" w:eastAsia="SimSun" w:hAnsi="Times New Roman" w:cs="Times New Roman"/>
          <w:sz w:val="24"/>
          <w:lang w:val="en-US" w:eastAsia="zh-CN"/>
        </w:rPr>
        <w:tab/>
        <w:t xml:space="preserve">                         </w:t>
      </w:r>
      <w:r w:rsidRPr="00A863A0">
        <w:rPr>
          <w:rFonts w:ascii="Times New Roman" w:eastAsia="SimSun" w:hAnsi="Times New Roman" w:cs="Times New Roman"/>
          <w:sz w:val="24"/>
          <w:lang w:val="en-US" w:eastAsia="zh-CN"/>
        </w:rPr>
        <w:t>[</w:t>
      </w:r>
      <w:r>
        <w:rPr>
          <w:rFonts w:ascii="Times New Roman" w:eastAsia="SimSun" w:hAnsi="Times New Roman" w:cs="Times New Roman"/>
          <w:sz w:val="24"/>
          <w:lang w:val="en-US" w:eastAsia="zh-CN"/>
        </w:rPr>
        <w:t>3]</w:t>
      </w:r>
      <w:r w:rsidRPr="00A863A0">
        <w:rPr>
          <w:rFonts w:ascii="Times New Roman" w:eastAsia="SimSun" w:hAnsi="Times New Roman" w:cs="Times New Roman"/>
          <w:sz w:val="24"/>
          <w:lang w:val="en-US" w:eastAsia="zh-CN"/>
        </w:rPr>
        <w:t xml:space="preserve">                                                                                                                              </w:t>
      </w:r>
    </w:p>
    <w:p w:rsidR="00C2002E" w:rsidRPr="00A863A0" w:rsidRDefault="00C2002E" w:rsidP="00E36F54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imSun" w:hAnsi="Times New Roman" w:cs="Times New Roman"/>
          <w:sz w:val="24"/>
          <w:lang w:val="en-US" w:eastAsia="zh-CN"/>
        </w:rPr>
      </w:pPr>
      <w:r w:rsidRPr="00A863A0">
        <w:rPr>
          <w:rFonts w:ascii="Times New Roman" w:eastAsia="SimSun" w:hAnsi="Times New Roman" w:cs="Times New Roman"/>
          <w:sz w:val="24"/>
          <w:lang w:val="en-US" w:eastAsia="zh-CN"/>
        </w:rPr>
        <w:t>Identify key chal</w:t>
      </w:r>
      <w:r>
        <w:rPr>
          <w:rFonts w:ascii="Times New Roman" w:eastAsia="SimSun" w:hAnsi="Times New Roman" w:cs="Times New Roman"/>
          <w:sz w:val="24"/>
          <w:lang w:val="en-US" w:eastAsia="zh-CN"/>
        </w:rPr>
        <w:t>lenges you are likely to face (</w:t>
      </w:r>
      <w:r w:rsidRPr="00A863A0">
        <w:rPr>
          <w:rFonts w:ascii="Times New Roman" w:eastAsia="SimSun" w:hAnsi="Times New Roman" w:cs="Times New Roman"/>
          <w:sz w:val="24"/>
          <w:lang w:val="en-US" w:eastAsia="zh-CN"/>
        </w:rPr>
        <w:t xml:space="preserve">from a service provider perspective) for  completing UAT on schedule                           </w:t>
      </w:r>
      <w:r>
        <w:rPr>
          <w:rFonts w:ascii="Times New Roman" w:eastAsia="SimSun" w:hAnsi="Times New Roman" w:cs="Times New Roman"/>
          <w:sz w:val="24"/>
          <w:lang w:val="en-US" w:eastAsia="zh-CN"/>
        </w:rPr>
        <w:tab/>
        <w:t xml:space="preserve">             </w:t>
      </w:r>
      <w:r w:rsidRPr="00A863A0">
        <w:rPr>
          <w:rFonts w:ascii="Times New Roman" w:eastAsia="SimSun" w:hAnsi="Times New Roman" w:cs="Times New Roman"/>
          <w:sz w:val="24"/>
          <w:lang w:val="en-US" w:eastAsia="zh-CN"/>
        </w:rPr>
        <w:t xml:space="preserve">[4]    </w:t>
      </w:r>
    </w:p>
    <w:p w:rsidR="00C2002E" w:rsidRDefault="00C2002E" w:rsidP="007373C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lang w:val="en-US" w:eastAsia="zh-CN"/>
        </w:rPr>
      </w:pPr>
    </w:p>
    <w:p w:rsidR="00C2002E" w:rsidRDefault="00C2002E" w:rsidP="00E36F5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imSun" w:hAnsi="Times New Roman" w:cs="Times New Roman"/>
          <w:sz w:val="24"/>
          <w:lang w:val="en-US" w:eastAsia="zh-CN"/>
        </w:rPr>
      </w:pPr>
      <w:r>
        <w:rPr>
          <w:rFonts w:ascii="Times New Roman" w:eastAsia="SimSun" w:hAnsi="Times New Roman" w:cs="Times New Roman"/>
          <w:sz w:val="24"/>
          <w:lang w:val="en-US" w:eastAsia="zh-CN"/>
        </w:rPr>
        <w:t>What is the motivation for wide-spread adoption of agile methods? How agile methodology is distinct from incremental/iterative methodologies? Describe how quality is ensured in agile development.</w:t>
      </w:r>
      <w:r w:rsidRPr="00F564CF">
        <w:rPr>
          <w:rFonts w:ascii="Times New Roman" w:eastAsia="SimSun" w:hAnsi="Times New Roman" w:cs="Times New Roman"/>
          <w:sz w:val="24"/>
          <w:lang w:val="en-US" w:eastAsia="zh-CN"/>
        </w:rPr>
        <w:t xml:space="preserve">  </w:t>
      </w:r>
      <w:r w:rsidRPr="00F564CF">
        <w:rPr>
          <w:rFonts w:ascii="Times New Roman" w:eastAsia="SimSun" w:hAnsi="Times New Roman" w:cs="Times New Roman"/>
          <w:sz w:val="24"/>
          <w:lang w:val="en-US" w:eastAsia="zh-CN"/>
        </w:rPr>
        <w:tab/>
      </w:r>
      <w:r w:rsidRPr="00F564CF">
        <w:rPr>
          <w:rFonts w:ascii="Times New Roman" w:eastAsia="SimSun" w:hAnsi="Times New Roman" w:cs="Times New Roman"/>
          <w:sz w:val="24"/>
          <w:lang w:val="en-US" w:eastAsia="zh-CN"/>
        </w:rPr>
        <w:tab/>
      </w:r>
      <w:r w:rsidRPr="00F564CF">
        <w:rPr>
          <w:rFonts w:ascii="Times New Roman" w:eastAsia="SimSun" w:hAnsi="Times New Roman" w:cs="Times New Roman"/>
          <w:sz w:val="24"/>
          <w:lang w:val="en-US" w:eastAsia="zh-CN"/>
        </w:rPr>
        <w:tab/>
      </w:r>
      <w:r>
        <w:rPr>
          <w:rFonts w:ascii="Times New Roman" w:eastAsia="SimSun" w:hAnsi="Times New Roman" w:cs="Times New Roman"/>
          <w:sz w:val="24"/>
          <w:lang w:val="en-US" w:eastAsia="zh-CN"/>
        </w:rPr>
        <w:t xml:space="preserve"> </w:t>
      </w:r>
      <w:r>
        <w:rPr>
          <w:rFonts w:ascii="Times New Roman" w:eastAsia="SimSun" w:hAnsi="Times New Roman" w:cs="Times New Roman"/>
          <w:sz w:val="24"/>
          <w:lang w:val="en-US" w:eastAsia="zh-CN"/>
        </w:rPr>
        <w:tab/>
        <w:t xml:space="preserve">                         [5</w:t>
      </w:r>
      <w:r w:rsidRPr="00F564CF">
        <w:rPr>
          <w:rFonts w:ascii="Times New Roman" w:eastAsia="SimSun" w:hAnsi="Times New Roman" w:cs="Times New Roman"/>
          <w:sz w:val="24"/>
          <w:lang w:val="en-US" w:eastAsia="zh-CN"/>
        </w:rPr>
        <w:t>]</w:t>
      </w:r>
    </w:p>
    <w:p w:rsidR="00C2002E" w:rsidRPr="00F564CF" w:rsidRDefault="00C2002E" w:rsidP="00812C3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lang w:val="en-US" w:eastAsia="zh-CN"/>
        </w:rPr>
      </w:pPr>
    </w:p>
    <w:p w:rsidR="00C2002E" w:rsidRPr="00BB37E5" w:rsidRDefault="00C2002E" w:rsidP="007373C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lang w:val="en-US" w:eastAsia="zh-CN"/>
        </w:rPr>
      </w:pPr>
    </w:p>
    <w:p w:rsidR="00C2002E" w:rsidRDefault="00C2002E" w:rsidP="00812C30">
      <w:pPr>
        <w:pStyle w:val="Default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do we use Boundary Value Analysis (BVA)? What are its limitations?            [5]</w:t>
      </w:r>
    </w:p>
    <w:p w:rsidR="00C2002E" w:rsidRDefault="00C2002E" w:rsidP="00812C30">
      <w:pPr>
        <w:pStyle w:val="Default"/>
        <w:jc w:val="both"/>
        <w:rPr>
          <w:rFonts w:ascii="Times New Roman" w:hAnsi="Times New Roman" w:cs="Times New Roman"/>
        </w:rPr>
      </w:pPr>
    </w:p>
    <w:p w:rsidR="00C2002E" w:rsidRDefault="00C2002E" w:rsidP="00812C30">
      <w:pPr>
        <w:pStyle w:val="Default"/>
        <w:jc w:val="both"/>
        <w:rPr>
          <w:rFonts w:ascii="Times New Roman" w:hAnsi="Times New Roman" w:cs="Times New Roman"/>
        </w:rPr>
      </w:pPr>
    </w:p>
    <w:p w:rsidR="00C2002E" w:rsidRPr="00DA0917" w:rsidRDefault="00C2002E" w:rsidP="00812C30">
      <w:pPr>
        <w:pStyle w:val="Default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5659E0">
        <w:rPr>
          <w:rFonts w:ascii="Times New Roman" w:hAnsi="Times New Roman" w:cs="Times New Roman"/>
        </w:rPr>
        <w:t>A program validates a numeric field as follows: v</w:t>
      </w:r>
      <w:r>
        <w:rPr>
          <w:rFonts w:ascii="Times New Roman" w:hAnsi="Times New Roman" w:cs="Times New Roman"/>
        </w:rPr>
        <w:t>alues less than 10 are rejected;</w:t>
      </w:r>
      <w:r w:rsidRPr="005659E0">
        <w:rPr>
          <w:rFonts w:ascii="Times New Roman" w:hAnsi="Times New Roman" w:cs="Times New Roman"/>
        </w:rPr>
        <w:t xml:space="preserve"> values</w:t>
      </w:r>
      <w:r>
        <w:rPr>
          <w:rFonts w:ascii="Times New Roman" w:hAnsi="Times New Roman" w:cs="Times New Roman"/>
        </w:rPr>
        <w:t xml:space="preserve"> between 10 and 21 are accepted;</w:t>
      </w:r>
      <w:r w:rsidRPr="005659E0">
        <w:rPr>
          <w:rFonts w:ascii="Times New Roman" w:hAnsi="Times New Roman" w:cs="Times New Roman"/>
        </w:rPr>
        <w:t xml:space="preserve"> values greater than or equal to 22 are rejected.  State the equivalence classes you have identified. What will be test cases for each of the class?  </w:t>
      </w:r>
      <w:r w:rsidRPr="005659E0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</w:rPr>
        <w:t>[5</w:t>
      </w:r>
      <w:r w:rsidRPr="00DA0917">
        <w:rPr>
          <w:rFonts w:ascii="Times New Roman" w:hAnsi="Times New Roman" w:cs="Times New Roman"/>
        </w:rPr>
        <w:t>]</w:t>
      </w:r>
    </w:p>
    <w:p w:rsidR="00C2002E" w:rsidRPr="005659E0" w:rsidRDefault="00C2002E" w:rsidP="00812C30">
      <w:pPr>
        <w:ind w:left="142"/>
        <w:rPr>
          <w:rFonts w:ascii="Times New Roman" w:hAnsi="Times New Roman" w:cs="Times New Roman"/>
          <w:sz w:val="24"/>
          <w:szCs w:val="24"/>
        </w:rPr>
      </w:pPr>
    </w:p>
    <w:p w:rsidR="00C2002E" w:rsidRPr="009F3CC0" w:rsidRDefault="00C2002E" w:rsidP="00E36F5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  <w:lang w:val="en-US" w:eastAsia="zh-CN"/>
        </w:rPr>
        <w:t>***********</w:t>
      </w:r>
    </w:p>
    <w:sectPr w:rsidR="00C2002E" w:rsidRPr="009F3CC0" w:rsidSect="00E36F54">
      <w:pgSz w:w="11906" w:h="16838"/>
      <w:pgMar w:top="288" w:right="1440" w:bottom="288" w:left="1440" w:header="706" w:footer="706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002E" w:rsidRDefault="00C2002E" w:rsidP="00E81D7F">
      <w:pPr>
        <w:spacing w:after="0" w:line="240" w:lineRule="auto"/>
      </w:pPr>
      <w:r>
        <w:separator/>
      </w:r>
    </w:p>
  </w:endnote>
  <w:endnote w:type="continuationSeparator" w:id="0">
    <w:p w:rsidR="00C2002E" w:rsidRDefault="00C2002E" w:rsidP="00E81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@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002E" w:rsidRDefault="00C2002E" w:rsidP="00E81D7F">
      <w:pPr>
        <w:spacing w:after="0" w:line="240" w:lineRule="auto"/>
      </w:pPr>
      <w:r>
        <w:separator/>
      </w:r>
    </w:p>
  </w:footnote>
  <w:footnote w:type="continuationSeparator" w:id="0">
    <w:p w:rsidR="00C2002E" w:rsidRDefault="00C2002E" w:rsidP="00E81D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ascii="Calibri" w:hAnsi="Calibri" w:cs="Calibri"/>
        <w:sz w:val="20"/>
        <w:szCs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>
        <w:rFonts w:cs="Times New Roman"/>
      </w:r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Courier New" w:hAnsi="Courier New" w:cs="Courier New"/>
        <w:b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cs="Times New Roman"/>
      </w:rPr>
    </w:lvl>
  </w:abstractNum>
  <w:abstractNum w:abstractNumId="2">
    <w:nsid w:val="03E64ECB"/>
    <w:multiLevelType w:val="hybridMultilevel"/>
    <w:tmpl w:val="E8F0EE74"/>
    <w:lvl w:ilvl="0" w:tplc="87E29014">
      <w:start w:val="1"/>
      <w:numFmt w:val="lowerLetter"/>
      <w:lvlText w:val="%1)"/>
      <w:lvlJc w:val="left"/>
      <w:pPr>
        <w:ind w:left="720" w:hanging="360"/>
      </w:pPr>
      <w:rPr>
        <w:rFonts w:cs="Times New Roman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4F42B53"/>
    <w:multiLevelType w:val="hybridMultilevel"/>
    <w:tmpl w:val="B62C3AAE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5DA2FC0"/>
    <w:multiLevelType w:val="hybridMultilevel"/>
    <w:tmpl w:val="0CA47152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0DB75500"/>
    <w:multiLevelType w:val="hybridMultilevel"/>
    <w:tmpl w:val="B16E39A4"/>
    <w:lvl w:ilvl="0" w:tplc="40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137F25D6"/>
    <w:multiLevelType w:val="hybridMultilevel"/>
    <w:tmpl w:val="81761A0E"/>
    <w:lvl w:ilvl="0" w:tplc="F5AA283E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 w:tplc="40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19226039"/>
    <w:multiLevelType w:val="multilevel"/>
    <w:tmpl w:val="97DAFF78"/>
    <w:lvl w:ilvl="0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>
    <w:nsid w:val="1C2A33B1"/>
    <w:multiLevelType w:val="hybridMultilevel"/>
    <w:tmpl w:val="8B023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8F0C09"/>
    <w:multiLevelType w:val="multilevel"/>
    <w:tmpl w:val="6D002B6A"/>
    <w:lvl w:ilvl="0">
      <w:start w:val="1"/>
      <w:numFmt w:val="decimal"/>
      <w:lvlText w:val="1.%1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1EA54C24"/>
    <w:multiLevelType w:val="hybridMultilevel"/>
    <w:tmpl w:val="812610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31C82F9C">
      <w:start w:val="1"/>
      <w:numFmt w:val="decimal"/>
      <w:lvlText w:val="1.%2"/>
      <w:lvlJc w:val="left"/>
      <w:pPr>
        <w:tabs>
          <w:tab w:val="num" w:pos="1368"/>
        </w:tabs>
        <w:ind w:left="1368" w:hanging="648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>
    <w:nsid w:val="20FF7C93"/>
    <w:multiLevelType w:val="hybridMultilevel"/>
    <w:tmpl w:val="AB4E655A"/>
    <w:lvl w:ilvl="0" w:tplc="40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2185123F"/>
    <w:multiLevelType w:val="hybridMultilevel"/>
    <w:tmpl w:val="834A4EF8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237595A"/>
    <w:multiLevelType w:val="hybridMultilevel"/>
    <w:tmpl w:val="D75C84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273132E4"/>
    <w:multiLevelType w:val="hybridMultilevel"/>
    <w:tmpl w:val="7F86E016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>
    <w:nsid w:val="2A780B26"/>
    <w:multiLevelType w:val="multilevel"/>
    <w:tmpl w:val="96F014C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2EE71BC9"/>
    <w:multiLevelType w:val="hybridMultilevel"/>
    <w:tmpl w:val="5E7C383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B020C0"/>
    <w:multiLevelType w:val="hybridMultilevel"/>
    <w:tmpl w:val="261C6C3C"/>
    <w:lvl w:ilvl="0" w:tplc="1BDC406C">
      <w:start w:val="1"/>
      <w:numFmt w:val="lowerLetter"/>
      <w:lvlText w:val="(%1)"/>
      <w:lvlJc w:val="left"/>
      <w:pPr>
        <w:tabs>
          <w:tab w:val="num" w:pos="1368"/>
        </w:tabs>
        <w:ind w:left="1368" w:hanging="648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8">
    <w:nsid w:val="35D7270B"/>
    <w:multiLevelType w:val="hybridMultilevel"/>
    <w:tmpl w:val="2BC8275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130FD1"/>
    <w:multiLevelType w:val="hybridMultilevel"/>
    <w:tmpl w:val="F192133A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0">
    <w:nsid w:val="38235755"/>
    <w:multiLevelType w:val="hybridMultilevel"/>
    <w:tmpl w:val="2374A21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420BC2"/>
    <w:multiLevelType w:val="hybridMultilevel"/>
    <w:tmpl w:val="D3EEDEB2"/>
    <w:lvl w:ilvl="0" w:tplc="EC18D934">
      <w:start w:val="1"/>
      <w:numFmt w:val="decimal"/>
      <w:lvlText w:val="1.%1"/>
      <w:lvlJc w:val="left"/>
      <w:pPr>
        <w:tabs>
          <w:tab w:val="num" w:pos="648"/>
        </w:tabs>
        <w:ind w:left="648" w:hanging="648"/>
      </w:pPr>
      <w:rPr>
        <w:rFonts w:cs="Times New Roman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39292083"/>
    <w:multiLevelType w:val="hybridMultilevel"/>
    <w:tmpl w:val="0ABAF1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883F55"/>
    <w:multiLevelType w:val="hybridMultilevel"/>
    <w:tmpl w:val="BB8C5BFA"/>
    <w:lvl w:ilvl="0" w:tplc="0986D072">
      <w:start w:val="1"/>
      <w:numFmt w:val="decimal"/>
      <w:lvlText w:val="Q.%1."/>
      <w:lvlJc w:val="left"/>
      <w:pPr>
        <w:tabs>
          <w:tab w:val="num" w:pos="648"/>
        </w:tabs>
        <w:ind w:left="648" w:hanging="648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37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57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877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597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4317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037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757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477" w:hanging="180"/>
      </w:pPr>
      <w:rPr>
        <w:rFonts w:cs="Times New Roman"/>
      </w:rPr>
    </w:lvl>
  </w:abstractNum>
  <w:abstractNum w:abstractNumId="24">
    <w:nsid w:val="401D677D"/>
    <w:multiLevelType w:val="hybridMultilevel"/>
    <w:tmpl w:val="0702280C"/>
    <w:lvl w:ilvl="0" w:tplc="87E29014">
      <w:start w:val="1"/>
      <w:numFmt w:val="lowerLetter"/>
      <w:lvlText w:val="%1)"/>
      <w:lvlJc w:val="left"/>
      <w:pPr>
        <w:ind w:left="720" w:hanging="360"/>
      </w:pPr>
      <w:rPr>
        <w:rFonts w:cs="Times New Roman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03279EA"/>
    <w:multiLevelType w:val="hybridMultilevel"/>
    <w:tmpl w:val="CF2A0B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06C3037"/>
    <w:multiLevelType w:val="hybridMultilevel"/>
    <w:tmpl w:val="B694BD8C"/>
    <w:lvl w:ilvl="0" w:tplc="DF020A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42365DDA"/>
    <w:multiLevelType w:val="hybridMultilevel"/>
    <w:tmpl w:val="F2F08D32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8">
    <w:nsid w:val="42B721DB"/>
    <w:multiLevelType w:val="hybridMultilevel"/>
    <w:tmpl w:val="1952BF0C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9">
    <w:nsid w:val="44720802"/>
    <w:multiLevelType w:val="hybridMultilevel"/>
    <w:tmpl w:val="97227176"/>
    <w:lvl w:ilvl="0" w:tplc="38D6FAA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9B47DA"/>
    <w:multiLevelType w:val="hybridMultilevel"/>
    <w:tmpl w:val="79485CA6"/>
    <w:lvl w:ilvl="0" w:tplc="56C435DE">
      <w:numFmt w:val="bullet"/>
      <w:lvlText w:val="-"/>
      <w:lvlJc w:val="left"/>
      <w:pPr>
        <w:ind w:left="1080" w:hanging="360"/>
      </w:pPr>
      <w:rPr>
        <w:rFonts w:ascii="Arial Narrow" w:eastAsia="Times New Roman" w:hAnsi="Arial Narro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47FD6E66"/>
    <w:multiLevelType w:val="hybridMultilevel"/>
    <w:tmpl w:val="0C9E4C6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48C153AA"/>
    <w:multiLevelType w:val="hybridMultilevel"/>
    <w:tmpl w:val="D57455B8"/>
    <w:lvl w:ilvl="0" w:tplc="B91015DE">
      <w:start w:val="1"/>
      <w:numFmt w:val="decimal"/>
      <w:lvlText w:val="Q.%1."/>
      <w:lvlJc w:val="left"/>
      <w:pPr>
        <w:tabs>
          <w:tab w:val="num" w:pos="648"/>
        </w:tabs>
        <w:ind w:left="648" w:hanging="648"/>
      </w:pPr>
      <w:rPr>
        <w:rFonts w:ascii="Tms Rmn" w:hAnsi="Tms Rmn" w:cs="Times New Roman" w:hint="default"/>
        <w:b w:val="0"/>
        <w:i w:val="0"/>
        <w:color w:val="auto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497C6180"/>
    <w:multiLevelType w:val="hybridMultilevel"/>
    <w:tmpl w:val="09345A48"/>
    <w:lvl w:ilvl="0" w:tplc="0F42DE04">
      <w:start w:val="1"/>
      <w:numFmt w:val="lowerLetter"/>
      <w:lvlText w:val="(%1)"/>
      <w:lvlJc w:val="left"/>
      <w:pPr>
        <w:tabs>
          <w:tab w:val="num" w:pos="1368"/>
        </w:tabs>
        <w:ind w:left="1368" w:hanging="648"/>
      </w:pPr>
      <w:rPr>
        <w:rFonts w:cs="@Meiryo U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4">
    <w:nsid w:val="4F246C0E"/>
    <w:multiLevelType w:val="hybridMultilevel"/>
    <w:tmpl w:val="63BA44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FC74D1B"/>
    <w:multiLevelType w:val="hybridMultilevel"/>
    <w:tmpl w:val="C57A770C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50D37295"/>
    <w:multiLevelType w:val="hybridMultilevel"/>
    <w:tmpl w:val="FC60AEDE"/>
    <w:lvl w:ilvl="0" w:tplc="1BDC406C">
      <w:start w:val="1"/>
      <w:numFmt w:val="lowerLetter"/>
      <w:lvlText w:val="(%1)"/>
      <w:lvlJc w:val="left"/>
      <w:pPr>
        <w:tabs>
          <w:tab w:val="num" w:pos="1368"/>
        </w:tabs>
        <w:ind w:left="1368" w:hanging="648"/>
      </w:pPr>
      <w:rPr>
        <w:rFonts w:cs="Times New Roman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7">
    <w:nsid w:val="50D704F7"/>
    <w:multiLevelType w:val="hybridMultilevel"/>
    <w:tmpl w:val="2CC27B2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55670FCA"/>
    <w:multiLevelType w:val="hybridMultilevel"/>
    <w:tmpl w:val="C37CE84E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9">
    <w:nsid w:val="5AE844AD"/>
    <w:multiLevelType w:val="hybridMultilevel"/>
    <w:tmpl w:val="0318F498"/>
    <w:lvl w:ilvl="0" w:tplc="32D2FBA8">
      <w:start w:val="1"/>
      <w:numFmt w:val="decimal"/>
      <w:lvlText w:val="Q.%1."/>
      <w:lvlJc w:val="left"/>
      <w:pPr>
        <w:tabs>
          <w:tab w:val="num" w:pos="648"/>
        </w:tabs>
        <w:ind w:left="648" w:hanging="648"/>
      </w:pPr>
      <w:rPr>
        <w:rFonts w:cs="Times New Roman" w:hint="default"/>
        <w:b w:val="0"/>
        <w:bCs w:val="0"/>
        <w:i w:val="0"/>
        <w:iCs w:val="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>
    <w:nsid w:val="5DCD561C"/>
    <w:multiLevelType w:val="hybridMultilevel"/>
    <w:tmpl w:val="7BE8F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FAC248F"/>
    <w:multiLevelType w:val="hybridMultilevel"/>
    <w:tmpl w:val="97DAFF78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2">
    <w:nsid w:val="69721273"/>
    <w:multiLevelType w:val="multilevel"/>
    <w:tmpl w:val="5012560C"/>
    <w:lvl w:ilvl="0">
      <w:start w:val="1"/>
      <w:numFmt w:val="lowerLetter"/>
      <w:lvlText w:val="%1)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3">
    <w:nsid w:val="69B76F13"/>
    <w:multiLevelType w:val="multilevel"/>
    <w:tmpl w:val="15B2B032"/>
    <w:lvl w:ilvl="0">
      <w:start w:val="1"/>
      <w:numFmt w:val="lowerLetter"/>
      <w:lvlText w:val="%1)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4">
    <w:nsid w:val="72C55155"/>
    <w:multiLevelType w:val="multilevel"/>
    <w:tmpl w:val="A48AC49C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>
    <w:nsid w:val="741E7D96"/>
    <w:multiLevelType w:val="hybridMultilevel"/>
    <w:tmpl w:val="6C56C256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6">
    <w:nsid w:val="78F93BC8"/>
    <w:multiLevelType w:val="hybridMultilevel"/>
    <w:tmpl w:val="06B0D58A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7">
    <w:nsid w:val="798B24B2"/>
    <w:multiLevelType w:val="hybridMultilevel"/>
    <w:tmpl w:val="C714C71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36"/>
  </w:num>
  <w:num w:numId="4">
    <w:abstractNumId w:val="5"/>
  </w:num>
  <w:num w:numId="5">
    <w:abstractNumId w:val="28"/>
  </w:num>
  <w:num w:numId="6">
    <w:abstractNumId w:val="38"/>
  </w:num>
  <w:num w:numId="7">
    <w:abstractNumId w:val="46"/>
  </w:num>
  <w:num w:numId="8">
    <w:abstractNumId w:val="3"/>
  </w:num>
  <w:num w:numId="9">
    <w:abstractNumId w:val="41"/>
  </w:num>
  <w:num w:numId="10">
    <w:abstractNumId w:val="39"/>
  </w:num>
  <w:num w:numId="11">
    <w:abstractNumId w:val="47"/>
  </w:num>
  <w:num w:numId="12">
    <w:abstractNumId w:val="10"/>
  </w:num>
  <w:num w:numId="13">
    <w:abstractNumId w:val="44"/>
  </w:num>
  <w:num w:numId="14">
    <w:abstractNumId w:val="43"/>
  </w:num>
  <w:num w:numId="15">
    <w:abstractNumId w:val="7"/>
  </w:num>
  <w:num w:numId="16">
    <w:abstractNumId w:val="17"/>
  </w:num>
  <w:num w:numId="17">
    <w:abstractNumId w:val="8"/>
  </w:num>
  <w:num w:numId="18">
    <w:abstractNumId w:val="25"/>
  </w:num>
  <w:num w:numId="19">
    <w:abstractNumId w:val="30"/>
  </w:num>
  <w:num w:numId="20">
    <w:abstractNumId w:val="6"/>
  </w:num>
  <w:num w:numId="21">
    <w:abstractNumId w:val="4"/>
  </w:num>
  <w:num w:numId="22">
    <w:abstractNumId w:val="19"/>
  </w:num>
  <w:num w:numId="23">
    <w:abstractNumId w:val="26"/>
  </w:num>
  <w:num w:numId="24">
    <w:abstractNumId w:val="29"/>
  </w:num>
  <w:num w:numId="25">
    <w:abstractNumId w:val="1"/>
  </w:num>
  <w:num w:numId="26">
    <w:abstractNumId w:val="0"/>
  </w:num>
  <w:num w:numId="27">
    <w:abstractNumId w:val="14"/>
  </w:num>
  <w:num w:numId="28">
    <w:abstractNumId w:val="13"/>
  </w:num>
  <w:num w:numId="29">
    <w:abstractNumId w:val="32"/>
  </w:num>
  <w:num w:numId="30">
    <w:abstractNumId w:val="2"/>
  </w:num>
  <w:num w:numId="31">
    <w:abstractNumId w:val="24"/>
  </w:num>
  <w:num w:numId="32">
    <w:abstractNumId w:val="27"/>
  </w:num>
  <w:num w:numId="33">
    <w:abstractNumId w:val="31"/>
  </w:num>
  <w:num w:numId="34">
    <w:abstractNumId w:val="45"/>
  </w:num>
  <w:num w:numId="35">
    <w:abstractNumId w:val="33"/>
  </w:num>
  <w:num w:numId="36">
    <w:abstractNumId w:val="40"/>
  </w:num>
  <w:num w:numId="37">
    <w:abstractNumId w:val="35"/>
  </w:num>
  <w:num w:numId="38">
    <w:abstractNumId w:val="20"/>
  </w:num>
  <w:num w:numId="39">
    <w:abstractNumId w:val="18"/>
  </w:num>
  <w:num w:numId="40">
    <w:abstractNumId w:val="22"/>
  </w:num>
  <w:num w:numId="41">
    <w:abstractNumId w:val="34"/>
  </w:num>
  <w:num w:numId="42">
    <w:abstractNumId w:val="12"/>
  </w:num>
  <w:num w:numId="43">
    <w:abstractNumId w:val="21"/>
  </w:num>
  <w:num w:numId="44">
    <w:abstractNumId w:val="23"/>
  </w:num>
  <w:num w:numId="45">
    <w:abstractNumId w:val="37"/>
  </w:num>
  <w:num w:numId="46">
    <w:abstractNumId w:val="16"/>
  </w:num>
  <w:num w:numId="47">
    <w:abstractNumId w:val="15"/>
  </w:num>
  <w:num w:numId="48">
    <w:abstractNumId w:val="9"/>
  </w:num>
  <w:num w:numId="49">
    <w:abstractNumId w:val="4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2011"/>
    <w:rsid w:val="00000A5E"/>
    <w:rsid w:val="00001C7F"/>
    <w:rsid w:val="0000220C"/>
    <w:rsid w:val="00003918"/>
    <w:rsid w:val="00004CFC"/>
    <w:rsid w:val="000051A8"/>
    <w:rsid w:val="0001450E"/>
    <w:rsid w:val="000305F0"/>
    <w:rsid w:val="0006125E"/>
    <w:rsid w:val="0006259F"/>
    <w:rsid w:val="00065805"/>
    <w:rsid w:val="000727C4"/>
    <w:rsid w:val="00084E30"/>
    <w:rsid w:val="0009628E"/>
    <w:rsid w:val="00097E6F"/>
    <w:rsid w:val="000B4371"/>
    <w:rsid w:val="000C5BCA"/>
    <w:rsid w:val="000F03F5"/>
    <w:rsid w:val="000F75BD"/>
    <w:rsid w:val="00107D52"/>
    <w:rsid w:val="0011127B"/>
    <w:rsid w:val="001121CE"/>
    <w:rsid w:val="001123CE"/>
    <w:rsid w:val="00135CE8"/>
    <w:rsid w:val="00144F24"/>
    <w:rsid w:val="00151FF9"/>
    <w:rsid w:val="00153ECA"/>
    <w:rsid w:val="00172073"/>
    <w:rsid w:val="00172AB2"/>
    <w:rsid w:val="0017431C"/>
    <w:rsid w:val="00175303"/>
    <w:rsid w:val="001756A5"/>
    <w:rsid w:val="00182AD1"/>
    <w:rsid w:val="001939AF"/>
    <w:rsid w:val="001A01C4"/>
    <w:rsid w:val="001A2359"/>
    <w:rsid w:val="001B0EB2"/>
    <w:rsid w:val="001B2F52"/>
    <w:rsid w:val="001B34E7"/>
    <w:rsid w:val="001B3DBC"/>
    <w:rsid w:val="001C5B5D"/>
    <w:rsid w:val="001D1EBB"/>
    <w:rsid w:val="001D7EF8"/>
    <w:rsid w:val="001F02B5"/>
    <w:rsid w:val="00224F9E"/>
    <w:rsid w:val="00232F0E"/>
    <w:rsid w:val="002357D6"/>
    <w:rsid w:val="0024291F"/>
    <w:rsid w:val="00242A69"/>
    <w:rsid w:val="00244825"/>
    <w:rsid w:val="002514CC"/>
    <w:rsid w:val="00255D00"/>
    <w:rsid w:val="00257DF4"/>
    <w:rsid w:val="00261713"/>
    <w:rsid w:val="00262011"/>
    <w:rsid w:val="00285D90"/>
    <w:rsid w:val="002A4F60"/>
    <w:rsid w:val="002A60CA"/>
    <w:rsid w:val="002B0A4D"/>
    <w:rsid w:val="002B5EA1"/>
    <w:rsid w:val="002D005D"/>
    <w:rsid w:val="002D2932"/>
    <w:rsid w:val="002D3651"/>
    <w:rsid w:val="002D4CBC"/>
    <w:rsid w:val="002E66E7"/>
    <w:rsid w:val="002F7046"/>
    <w:rsid w:val="00322E8C"/>
    <w:rsid w:val="003245E0"/>
    <w:rsid w:val="00326380"/>
    <w:rsid w:val="003341B2"/>
    <w:rsid w:val="00341E12"/>
    <w:rsid w:val="003460C2"/>
    <w:rsid w:val="00360506"/>
    <w:rsid w:val="00366E51"/>
    <w:rsid w:val="0037570B"/>
    <w:rsid w:val="00386350"/>
    <w:rsid w:val="003A2207"/>
    <w:rsid w:val="003A546E"/>
    <w:rsid w:val="003B4B4F"/>
    <w:rsid w:val="003C4397"/>
    <w:rsid w:val="003D3F06"/>
    <w:rsid w:val="003D51BD"/>
    <w:rsid w:val="003F5337"/>
    <w:rsid w:val="0041243F"/>
    <w:rsid w:val="00420630"/>
    <w:rsid w:val="00447634"/>
    <w:rsid w:val="00456863"/>
    <w:rsid w:val="004702BF"/>
    <w:rsid w:val="00491321"/>
    <w:rsid w:val="004B2F67"/>
    <w:rsid w:val="004B490C"/>
    <w:rsid w:val="004B5C1D"/>
    <w:rsid w:val="004C1E85"/>
    <w:rsid w:val="004C4578"/>
    <w:rsid w:val="004C5D83"/>
    <w:rsid w:val="004D406A"/>
    <w:rsid w:val="004E571B"/>
    <w:rsid w:val="004F0D22"/>
    <w:rsid w:val="004F0FCA"/>
    <w:rsid w:val="004F1B5C"/>
    <w:rsid w:val="004F4A5C"/>
    <w:rsid w:val="0050274D"/>
    <w:rsid w:val="0051663E"/>
    <w:rsid w:val="005178A9"/>
    <w:rsid w:val="00534683"/>
    <w:rsid w:val="00534856"/>
    <w:rsid w:val="005352E8"/>
    <w:rsid w:val="005659E0"/>
    <w:rsid w:val="0056664B"/>
    <w:rsid w:val="0057694A"/>
    <w:rsid w:val="00580164"/>
    <w:rsid w:val="00583D98"/>
    <w:rsid w:val="0058607B"/>
    <w:rsid w:val="005907F1"/>
    <w:rsid w:val="005C083A"/>
    <w:rsid w:val="005C3ED5"/>
    <w:rsid w:val="005D2836"/>
    <w:rsid w:val="005D63DF"/>
    <w:rsid w:val="005E05B0"/>
    <w:rsid w:val="005E0625"/>
    <w:rsid w:val="005E2728"/>
    <w:rsid w:val="005F4FDD"/>
    <w:rsid w:val="006011B0"/>
    <w:rsid w:val="00603911"/>
    <w:rsid w:val="00612402"/>
    <w:rsid w:val="00617941"/>
    <w:rsid w:val="0062733E"/>
    <w:rsid w:val="006318A8"/>
    <w:rsid w:val="00662D5D"/>
    <w:rsid w:val="00664ACC"/>
    <w:rsid w:val="00691075"/>
    <w:rsid w:val="0069436E"/>
    <w:rsid w:val="006A1569"/>
    <w:rsid w:val="006B267E"/>
    <w:rsid w:val="006B3754"/>
    <w:rsid w:val="006E30CE"/>
    <w:rsid w:val="006E76C2"/>
    <w:rsid w:val="006F46A3"/>
    <w:rsid w:val="00712298"/>
    <w:rsid w:val="0072106E"/>
    <w:rsid w:val="007266E0"/>
    <w:rsid w:val="0073416A"/>
    <w:rsid w:val="007373C9"/>
    <w:rsid w:val="007379BB"/>
    <w:rsid w:val="00737DA4"/>
    <w:rsid w:val="00740B75"/>
    <w:rsid w:val="00750F00"/>
    <w:rsid w:val="00752990"/>
    <w:rsid w:val="00767D54"/>
    <w:rsid w:val="00770D80"/>
    <w:rsid w:val="00772567"/>
    <w:rsid w:val="007913A1"/>
    <w:rsid w:val="0079763D"/>
    <w:rsid w:val="007A3170"/>
    <w:rsid w:val="007A7008"/>
    <w:rsid w:val="007B4520"/>
    <w:rsid w:val="007B544F"/>
    <w:rsid w:val="007C3AA5"/>
    <w:rsid w:val="007D6544"/>
    <w:rsid w:val="007E553C"/>
    <w:rsid w:val="007F0430"/>
    <w:rsid w:val="008004FC"/>
    <w:rsid w:val="008034D5"/>
    <w:rsid w:val="008062DB"/>
    <w:rsid w:val="00807549"/>
    <w:rsid w:val="00812C30"/>
    <w:rsid w:val="008258BC"/>
    <w:rsid w:val="008268FF"/>
    <w:rsid w:val="008372D5"/>
    <w:rsid w:val="00841BCE"/>
    <w:rsid w:val="0084780F"/>
    <w:rsid w:val="008509E6"/>
    <w:rsid w:val="0085572B"/>
    <w:rsid w:val="00855A31"/>
    <w:rsid w:val="00870B6E"/>
    <w:rsid w:val="00880075"/>
    <w:rsid w:val="00890C91"/>
    <w:rsid w:val="008A3AE4"/>
    <w:rsid w:val="008B1371"/>
    <w:rsid w:val="008B1FCC"/>
    <w:rsid w:val="008C09AA"/>
    <w:rsid w:val="008C4682"/>
    <w:rsid w:val="008D0E30"/>
    <w:rsid w:val="008D222B"/>
    <w:rsid w:val="008D545A"/>
    <w:rsid w:val="008F2AA2"/>
    <w:rsid w:val="009016E2"/>
    <w:rsid w:val="00913374"/>
    <w:rsid w:val="00917A0A"/>
    <w:rsid w:val="00922CF5"/>
    <w:rsid w:val="00926288"/>
    <w:rsid w:val="00937298"/>
    <w:rsid w:val="00937EE1"/>
    <w:rsid w:val="00963A81"/>
    <w:rsid w:val="009660D1"/>
    <w:rsid w:val="00970050"/>
    <w:rsid w:val="00981B58"/>
    <w:rsid w:val="00984A09"/>
    <w:rsid w:val="0098567C"/>
    <w:rsid w:val="00987DD1"/>
    <w:rsid w:val="009B25DE"/>
    <w:rsid w:val="009D4CBC"/>
    <w:rsid w:val="009D6C66"/>
    <w:rsid w:val="009D74F8"/>
    <w:rsid w:val="009E095B"/>
    <w:rsid w:val="009E3E1B"/>
    <w:rsid w:val="009E70F0"/>
    <w:rsid w:val="009F3655"/>
    <w:rsid w:val="009F3CC0"/>
    <w:rsid w:val="00A00857"/>
    <w:rsid w:val="00A0396E"/>
    <w:rsid w:val="00A206E3"/>
    <w:rsid w:val="00A3755D"/>
    <w:rsid w:val="00A436D4"/>
    <w:rsid w:val="00A62AC0"/>
    <w:rsid w:val="00A63716"/>
    <w:rsid w:val="00A655FB"/>
    <w:rsid w:val="00A82ABC"/>
    <w:rsid w:val="00A863A0"/>
    <w:rsid w:val="00A8640A"/>
    <w:rsid w:val="00A95203"/>
    <w:rsid w:val="00AA2403"/>
    <w:rsid w:val="00AB7111"/>
    <w:rsid w:val="00AC471D"/>
    <w:rsid w:val="00AD7500"/>
    <w:rsid w:val="00AF185F"/>
    <w:rsid w:val="00B017EC"/>
    <w:rsid w:val="00B06C44"/>
    <w:rsid w:val="00B1603C"/>
    <w:rsid w:val="00B1683C"/>
    <w:rsid w:val="00B2682A"/>
    <w:rsid w:val="00B3135A"/>
    <w:rsid w:val="00B439EE"/>
    <w:rsid w:val="00B66AF2"/>
    <w:rsid w:val="00B9094A"/>
    <w:rsid w:val="00B92209"/>
    <w:rsid w:val="00BA305B"/>
    <w:rsid w:val="00BA38A4"/>
    <w:rsid w:val="00BA6B38"/>
    <w:rsid w:val="00BA6C68"/>
    <w:rsid w:val="00BB37E5"/>
    <w:rsid w:val="00BB3C72"/>
    <w:rsid w:val="00BB6D1C"/>
    <w:rsid w:val="00BC6F91"/>
    <w:rsid w:val="00BC7987"/>
    <w:rsid w:val="00BE1586"/>
    <w:rsid w:val="00BE3F0A"/>
    <w:rsid w:val="00BF5662"/>
    <w:rsid w:val="00C07FC7"/>
    <w:rsid w:val="00C17FE7"/>
    <w:rsid w:val="00C2002E"/>
    <w:rsid w:val="00C36013"/>
    <w:rsid w:val="00C37229"/>
    <w:rsid w:val="00C37678"/>
    <w:rsid w:val="00C41433"/>
    <w:rsid w:val="00C50FCB"/>
    <w:rsid w:val="00C57E14"/>
    <w:rsid w:val="00C71D02"/>
    <w:rsid w:val="00C752C2"/>
    <w:rsid w:val="00C85E27"/>
    <w:rsid w:val="00C9110A"/>
    <w:rsid w:val="00CA03EE"/>
    <w:rsid w:val="00CB77B3"/>
    <w:rsid w:val="00CD32D1"/>
    <w:rsid w:val="00CD467F"/>
    <w:rsid w:val="00CD46F3"/>
    <w:rsid w:val="00CD6DBD"/>
    <w:rsid w:val="00CF407E"/>
    <w:rsid w:val="00D217C9"/>
    <w:rsid w:val="00D26342"/>
    <w:rsid w:val="00D30C4C"/>
    <w:rsid w:val="00D343BF"/>
    <w:rsid w:val="00D34A7A"/>
    <w:rsid w:val="00D36C8C"/>
    <w:rsid w:val="00D66AD1"/>
    <w:rsid w:val="00D85CC9"/>
    <w:rsid w:val="00D93558"/>
    <w:rsid w:val="00D953BA"/>
    <w:rsid w:val="00D958DE"/>
    <w:rsid w:val="00D97CB2"/>
    <w:rsid w:val="00DA0917"/>
    <w:rsid w:val="00DB3D59"/>
    <w:rsid w:val="00DB6F06"/>
    <w:rsid w:val="00DB7D57"/>
    <w:rsid w:val="00DB7FF6"/>
    <w:rsid w:val="00DC705E"/>
    <w:rsid w:val="00DD1247"/>
    <w:rsid w:val="00DD7EA3"/>
    <w:rsid w:val="00DE188E"/>
    <w:rsid w:val="00DE25E8"/>
    <w:rsid w:val="00DE7B1F"/>
    <w:rsid w:val="00E0526B"/>
    <w:rsid w:val="00E05D86"/>
    <w:rsid w:val="00E07C79"/>
    <w:rsid w:val="00E15C3F"/>
    <w:rsid w:val="00E17423"/>
    <w:rsid w:val="00E254FF"/>
    <w:rsid w:val="00E26F7D"/>
    <w:rsid w:val="00E313ED"/>
    <w:rsid w:val="00E31551"/>
    <w:rsid w:val="00E36F54"/>
    <w:rsid w:val="00E41D67"/>
    <w:rsid w:val="00E51917"/>
    <w:rsid w:val="00E54EB4"/>
    <w:rsid w:val="00E60D38"/>
    <w:rsid w:val="00E65E16"/>
    <w:rsid w:val="00E6739D"/>
    <w:rsid w:val="00E71F98"/>
    <w:rsid w:val="00E81D7F"/>
    <w:rsid w:val="00EA0AE3"/>
    <w:rsid w:val="00EC12C9"/>
    <w:rsid w:val="00ED441B"/>
    <w:rsid w:val="00F05738"/>
    <w:rsid w:val="00F14884"/>
    <w:rsid w:val="00F25D49"/>
    <w:rsid w:val="00F37A4B"/>
    <w:rsid w:val="00F536E5"/>
    <w:rsid w:val="00F564CF"/>
    <w:rsid w:val="00F602DA"/>
    <w:rsid w:val="00F80F1C"/>
    <w:rsid w:val="00FC59E1"/>
    <w:rsid w:val="00FD0395"/>
    <w:rsid w:val="00FD405E"/>
    <w:rsid w:val="00FD6266"/>
    <w:rsid w:val="00FE5031"/>
    <w:rsid w:val="00FF1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List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List Continue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209"/>
    <w:pPr>
      <w:spacing w:after="200" w:line="276" w:lineRule="auto"/>
    </w:pPr>
    <w:rPr>
      <w:rFonts w:cs="Calibri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CD32D1"/>
    <w:pPr>
      <w:keepNext/>
      <w:spacing w:after="0" w:line="240" w:lineRule="auto"/>
      <w:outlineLvl w:val="0"/>
    </w:pPr>
    <w:rPr>
      <w:rFonts w:ascii="Garamond" w:hAnsi="Garamond" w:cs="Garamond"/>
      <w:b/>
      <w:bCs/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B0EB2"/>
    <w:pPr>
      <w:keepNext/>
      <w:spacing w:before="240" w:after="60" w:line="264" w:lineRule="auto"/>
      <w:outlineLvl w:val="2"/>
    </w:pPr>
    <w:rPr>
      <w:rFonts w:ascii="Arial" w:hAnsi="Arial" w:cs="Arial"/>
      <w:b/>
      <w:bCs/>
      <w:sz w:val="24"/>
      <w:szCs w:val="24"/>
      <w:lang w:val="en-GB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1B0EB2"/>
    <w:rPr>
      <w:rFonts w:ascii="Arial" w:hAnsi="Arial" w:cs="Arial"/>
      <w:b/>
      <w:bCs/>
      <w:sz w:val="20"/>
      <w:szCs w:val="20"/>
      <w:lang w:val="en-GB" w:eastAsia="en-US"/>
    </w:rPr>
  </w:style>
  <w:style w:type="paragraph" w:styleId="ListParagraph">
    <w:name w:val="List Paragraph"/>
    <w:basedOn w:val="Normal"/>
    <w:uiPriority w:val="99"/>
    <w:qFormat/>
    <w:rsid w:val="0026201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A37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3755D"/>
    <w:rPr>
      <w:rFonts w:ascii="Tahoma" w:hAnsi="Tahoma" w:cs="Tahoma"/>
      <w:sz w:val="16"/>
      <w:szCs w:val="16"/>
    </w:rPr>
  </w:style>
  <w:style w:type="paragraph" w:styleId="List">
    <w:name w:val="List"/>
    <w:basedOn w:val="Normal"/>
    <w:uiPriority w:val="99"/>
    <w:semiHidden/>
    <w:rsid w:val="00386350"/>
    <w:pPr>
      <w:spacing w:after="120" w:line="264" w:lineRule="auto"/>
      <w:ind w:left="360" w:hanging="360"/>
    </w:pPr>
    <w:rPr>
      <w:rFonts w:ascii="Times New Roman" w:hAnsi="Times New Roman" w:cs="Times New Roman"/>
      <w:sz w:val="20"/>
      <w:szCs w:val="20"/>
      <w:lang w:val="en-GB" w:eastAsia="en-US"/>
    </w:rPr>
  </w:style>
  <w:style w:type="paragraph" w:styleId="ListContinue">
    <w:name w:val="List Continue"/>
    <w:basedOn w:val="Normal"/>
    <w:uiPriority w:val="99"/>
    <w:semiHidden/>
    <w:rsid w:val="00386350"/>
    <w:pPr>
      <w:spacing w:after="120" w:line="264" w:lineRule="auto"/>
      <w:ind w:left="360"/>
    </w:pPr>
    <w:rPr>
      <w:rFonts w:ascii="Times New Roman" w:hAnsi="Times New Roman" w:cs="Times New Roman"/>
      <w:sz w:val="20"/>
      <w:szCs w:val="20"/>
      <w:lang w:val="en-GB" w:eastAsia="en-US"/>
    </w:rPr>
  </w:style>
  <w:style w:type="paragraph" w:styleId="PlainText">
    <w:name w:val="Plain Text"/>
    <w:basedOn w:val="Normal"/>
    <w:link w:val="PlainTextChar"/>
    <w:uiPriority w:val="99"/>
    <w:semiHidden/>
    <w:rsid w:val="00386350"/>
    <w:pPr>
      <w:spacing w:before="20" w:after="20" w:line="264" w:lineRule="auto"/>
      <w:ind w:left="720"/>
    </w:pPr>
    <w:rPr>
      <w:rFonts w:ascii="Courier New" w:hAnsi="Courier New" w:cs="Courier New"/>
      <w:noProof/>
      <w:sz w:val="20"/>
      <w:szCs w:val="20"/>
      <w:lang w:val="en-GB"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386350"/>
    <w:rPr>
      <w:rFonts w:ascii="Courier New" w:hAnsi="Courier New" w:cs="Courier New"/>
      <w:noProof/>
      <w:sz w:val="20"/>
      <w:szCs w:val="20"/>
      <w:lang w:val="en-GB" w:eastAsia="en-US"/>
    </w:rPr>
  </w:style>
  <w:style w:type="paragraph" w:styleId="Header">
    <w:name w:val="header"/>
    <w:basedOn w:val="Normal"/>
    <w:link w:val="HeaderChar"/>
    <w:uiPriority w:val="99"/>
    <w:rsid w:val="00E81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81D7F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81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81D7F"/>
    <w:rPr>
      <w:rFonts w:cs="Times New Roman"/>
    </w:rPr>
  </w:style>
  <w:style w:type="table" w:styleId="TableGrid">
    <w:name w:val="Table Grid"/>
    <w:basedOn w:val="TableNormal"/>
    <w:uiPriority w:val="99"/>
    <w:locked/>
    <w:rsid w:val="00662D5D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uiPriority w:val="99"/>
    <w:rsid w:val="00812C30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</TotalTime>
  <Pages>1</Pages>
  <Words>445</Words>
  <Characters>2542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KGK</dc:creator>
  <cp:keywords/>
  <dc:description/>
  <cp:lastModifiedBy>dell</cp:lastModifiedBy>
  <cp:revision>4</cp:revision>
  <cp:lastPrinted>2015-08-27T09:46:00Z</cp:lastPrinted>
  <dcterms:created xsi:type="dcterms:W3CDTF">2015-08-21T14:46:00Z</dcterms:created>
  <dcterms:modified xsi:type="dcterms:W3CDTF">2015-08-27T09:52:00Z</dcterms:modified>
</cp:coreProperties>
</file>