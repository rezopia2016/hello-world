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D46" w:rsidRPr="00532740" w:rsidRDefault="00796D46" w:rsidP="0053274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532740">
        <w:rPr>
          <w:rFonts w:ascii="Times New Roman" w:hAnsi="Times New Roman" w:cs="Times New Roman"/>
          <w:b/>
          <w:bCs/>
        </w:rPr>
        <w:t>Birla Institute of Technology &amp; Science, Pilani</w:t>
      </w:r>
    </w:p>
    <w:p w:rsidR="00796D46" w:rsidRPr="00532740" w:rsidRDefault="00796D46" w:rsidP="0053274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532740">
        <w:rPr>
          <w:rFonts w:ascii="Times New Roman" w:hAnsi="Times New Roman" w:cs="Times New Roman"/>
          <w:b/>
          <w:bCs/>
        </w:rPr>
        <w:t>Work-Integrated Learning Programmes Division</w:t>
      </w:r>
    </w:p>
    <w:p w:rsidR="00796D46" w:rsidRPr="00532740" w:rsidRDefault="00796D46" w:rsidP="0053274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532740">
        <w:rPr>
          <w:rFonts w:ascii="Times New Roman" w:hAnsi="Times New Roman" w:cs="Times New Roman"/>
          <w:b/>
          <w:bCs/>
        </w:rPr>
        <w:t>Second Semester 2013-2014</w:t>
      </w:r>
    </w:p>
    <w:p w:rsidR="00796D46" w:rsidRPr="00532740" w:rsidRDefault="00796D46" w:rsidP="0053274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796D46" w:rsidRPr="00532740" w:rsidRDefault="00796D46" w:rsidP="0053274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532740">
        <w:rPr>
          <w:rFonts w:ascii="Times New Roman" w:hAnsi="Times New Roman" w:cs="Times New Roman"/>
          <w:b/>
          <w:bCs/>
        </w:rPr>
        <w:t>Mid-Semester Test</w:t>
      </w:r>
    </w:p>
    <w:p w:rsidR="00796D46" w:rsidRPr="00532740" w:rsidRDefault="00796D46" w:rsidP="0053274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532740">
        <w:rPr>
          <w:rFonts w:ascii="Times New Roman" w:hAnsi="Times New Roman" w:cs="Times New Roman"/>
          <w:b/>
          <w:bCs/>
        </w:rPr>
        <w:t>(EC-2 Regular)</w:t>
      </w:r>
    </w:p>
    <w:p w:rsidR="00796D46" w:rsidRPr="00532740" w:rsidRDefault="00796D46" w:rsidP="00532740">
      <w:pPr>
        <w:spacing w:after="0" w:line="240" w:lineRule="auto"/>
        <w:rPr>
          <w:rFonts w:ascii="Times New Roman" w:hAnsi="Times New Roman" w:cs="Times New Roman"/>
        </w:rPr>
      </w:pPr>
    </w:p>
    <w:p w:rsidR="00796D46" w:rsidRPr="00532740" w:rsidRDefault="00796D46" w:rsidP="00532740">
      <w:pPr>
        <w:spacing w:after="0" w:line="240" w:lineRule="auto"/>
        <w:rPr>
          <w:rFonts w:ascii="Times New Roman" w:hAnsi="Times New Roman" w:cs="Times New Roman"/>
        </w:rPr>
      </w:pPr>
      <w:r w:rsidRPr="00532740">
        <w:rPr>
          <w:rFonts w:ascii="Times New Roman" w:hAnsi="Times New Roman" w:cs="Times New Roman"/>
        </w:rPr>
        <w:t xml:space="preserve">Course No. </w:t>
      </w:r>
      <w:r w:rsidRPr="00532740">
        <w:rPr>
          <w:rFonts w:ascii="Times New Roman" w:hAnsi="Times New Roman" w:cs="Times New Roman"/>
        </w:rPr>
        <w:tab/>
      </w:r>
      <w:r w:rsidRPr="00532740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SS ZG515</w:t>
      </w:r>
      <w:r w:rsidRPr="00532740">
        <w:rPr>
          <w:rFonts w:ascii="Times New Roman" w:hAnsi="Times New Roman" w:cs="Times New Roman"/>
        </w:rPr>
        <w:t xml:space="preserve">  </w:t>
      </w:r>
    </w:p>
    <w:p w:rsidR="00796D46" w:rsidRPr="00532740" w:rsidRDefault="00796D46" w:rsidP="00532740">
      <w:pPr>
        <w:spacing w:after="0" w:line="240" w:lineRule="auto"/>
        <w:rPr>
          <w:rFonts w:ascii="Times New Roman" w:hAnsi="Times New Roman" w:cs="Times New Roman"/>
        </w:rPr>
      </w:pPr>
      <w:r w:rsidRPr="00532740">
        <w:rPr>
          <w:rFonts w:ascii="Times New Roman" w:hAnsi="Times New Roman" w:cs="Times New Roman"/>
        </w:rPr>
        <w:t xml:space="preserve">Course Title </w:t>
      </w:r>
      <w:r w:rsidRPr="00532740">
        <w:rPr>
          <w:rFonts w:ascii="Times New Roman" w:hAnsi="Times New Roman" w:cs="Times New Roman"/>
        </w:rPr>
        <w:tab/>
      </w:r>
      <w:r w:rsidRPr="00532740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 xml:space="preserve">DATA WAREHOUSING </w:t>
      </w:r>
      <w:r w:rsidRPr="00532740">
        <w:rPr>
          <w:rFonts w:ascii="Times New Roman" w:hAnsi="Times New Roman" w:cs="Times New Roman"/>
        </w:rPr>
        <w:t xml:space="preserve"> </w:t>
      </w:r>
    </w:p>
    <w:p w:rsidR="00796D46" w:rsidRPr="00532740" w:rsidRDefault="00796D46" w:rsidP="00532740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7.45pt;margin-top:12.15pt;width:110.55pt;height:36pt;z-index:251658240">
            <v:shadow on="t"/>
            <v:textbox>
              <w:txbxContent>
                <w:p w:rsidR="00796D46" w:rsidRPr="00532740" w:rsidRDefault="00796D46" w:rsidP="0053274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32740">
                    <w:rPr>
                      <w:rFonts w:ascii="Times New Roman" w:hAnsi="Times New Roman" w:cs="Times New Roman"/>
                    </w:rPr>
                    <w:t xml:space="preserve">No. of Pages        = </w:t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796D46" w:rsidRPr="00532740" w:rsidRDefault="00796D46" w:rsidP="00532740">
                  <w:pPr>
                    <w:pStyle w:val="Heading1"/>
                    <w:rPr>
                      <w:rFonts w:ascii="Times New Roman" w:hAnsi="Times New Roman" w:cs="Times New Roman"/>
                      <w:b w:val="0"/>
                      <w:bCs w:val="0"/>
                      <w:sz w:val="22"/>
                      <w:szCs w:val="22"/>
                    </w:rPr>
                  </w:pPr>
                  <w:r w:rsidRPr="00532740">
                    <w:rPr>
                      <w:rFonts w:ascii="Times New Roman" w:hAnsi="Times New Roman" w:cs="Times New Roman"/>
                      <w:b w:val="0"/>
                      <w:bCs w:val="0"/>
                      <w:sz w:val="22"/>
                      <w:szCs w:val="22"/>
                    </w:rPr>
                    <w:t xml:space="preserve">No. of Questions = </w:t>
                  </w:r>
                  <w:r>
                    <w:rPr>
                      <w:rFonts w:ascii="Times New Roman" w:hAnsi="Times New Roman" w:cs="Times New Roman"/>
                      <w:b w:val="0"/>
                      <w:bCs w:val="0"/>
                      <w:sz w:val="22"/>
                      <w:szCs w:val="22"/>
                    </w:rPr>
                    <w:t>6</w:t>
                  </w:r>
                </w:p>
              </w:txbxContent>
            </v:textbox>
          </v:shape>
        </w:pict>
      </w:r>
      <w:r w:rsidRPr="00532740">
        <w:rPr>
          <w:rFonts w:ascii="Times New Roman" w:hAnsi="Times New Roman" w:cs="Times New Roman"/>
        </w:rPr>
        <w:t xml:space="preserve">Nature of Exam </w:t>
      </w:r>
      <w:r w:rsidRPr="00532740">
        <w:rPr>
          <w:rFonts w:ascii="Times New Roman" w:hAnsi="Times New Roman" w:cs="Times New Roman"/>
        </w:rPr>
        <w:tab/>
        <w:t xml:space="preserve">: Closed Book </w:t>
      </w:r>
    </w:p>
    <w:p w:rsidR="00796D46" w:rsidRPr="00532740" w:rsidRDefault="00796D46" w:rsidP="00532740">
      <w:pPr>
        <w:spacing w:after="0" w:line="240" w:lineRule="auto"/>
        <w:rPr>
          <w:rFonts w:ascii="Times New Roman" w:hAnsi="Times New Roman" w:cs="Times New Roman"/>
        </w:rPr>
      </w:pPr>
      <w:r w:rsidRPr="00532740">
        <w:rPr>
          <w:rFonts w:ascii="Times New Roman" w:hAnsi="Times New Roman" w:cs="Times New Roman"/>
        </w:rPr>
        <w:t xml:space="preserve">Weightage </w:t>
      </w:r>
      <w:r w:rsidRPr="00532740">
        <w:rPr>
          <w:rFonts w:ascii="Times New Roman" w:hAnsi="Times New Roman" w:cs="Times New Roman"/>
        </w:rPr>
        <w:tab/>
      </w:r>
      <w:r w:rsidRPr="00532740">
        <w:rPr>
          <w:rFonts w:ascii="Times New Roman" w:hAnsi="Times New Roman" w:cs="Times New Roman"/>
        </w:rPr>
        <w:tab/>
        <w:t xml:space="preserve">: 35% </w:t>
      </w:r>
    </w:p>
    <w:p w:rsidR="00796D46" w:rsidRPr="00532740" w:rsidRDefault="00796D46" w:rsidP="00532740">
      <w:pPr>
        <w:spacing w:after="0" w:line="240" w:lineRule="auto"/>
        <w:rPr>
          <w:rFonts w:ascii="Times New Roman" w:hAnsi="Times New Roman" w:cs="Times New Roman"/>
        </w:rPr>
      </w:pPr>
      <w:r w:rsidRPr="00532740">
        <w:rPr>
          <w:rFonts w:ascii="Times New Roman" w:hAnsi="Times New Roman" w:cs="Times New Roman"/>
        </w:rPr>
        <w:t xml:space="preserve">Duration </w:t>
      </w:r>
      <w:r w:rsidRPr="00532740">
        <w:rPr>
          <w:rFonts w:ascii="Times New Roman" w:hAnsi="Times New Roman" w:cs="Times New Roman"/>
        </w:rPr>
        <w:tab/>
      </w:r>
      <w:r w:rsidRPr="00532740">
        <w:rPr>
          <w:rFonts w:ascii="Times New Roman" w:hAnsi="Times New Roman" w:cs="Times New Roman"/>
        </w:rPr>
        <w:tab/>
        <w:t xml:space="preserve">: 2 Hours  </w:t>
      </w:r>
    </w:p>
    <w:p w:rsidR="00796D46" w:rsidRPr="00532740" w:rsidRDefault="00796D46" w:rsidP="0053274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532740">
        <w:rPr>
          <w:rFonts w:ascii="Times New Roman" w:hAnsi="Times New Roman" w:cs="Times New Roman"/>
        </w:rPr>
        <w:t xml:space="preserve">Date of Exam </w:t>
      </w:r>
      <w:r w:rsidRPr="00532740">
        <w:rPr>
          <w:rFonts w:ascii="Times New Roman" w:hAnsi="Times New Roman" w:cs="Times New Roman"/>
        </w:rPr>
        <w:tab/>
      </w:r>
      <w:r w:rsidRPr="00532740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15</w:t>
      </w:r>
      <w:r w:rsidRPr="00532740">
        <w:rPr>
          <w:rFonts w:ascii="Times New Roman" w:hAnsi="Times New Roman" w:cs="Times New Roman"/>
        </w:rPr>
        <w:t>/02/2014</w:t>
      </w:r>
      <w:r w:rsidRPr="00532740"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>A</w:t>
      </w:r>
      <w:r w:rsidRPr="00532740">
        <w:rPr>
          <w:rFonts w:ascii="Times New Roman" w:hAnsi="Times New Roman" w:cs="Times New Roman"/>
        </w:rPr>
        <w:t xml:space="preserve">N) </w:t>
      </w:r>
    </w:p>
    <w:p w:rsidR="00796D46" w:rsidRPr="00532740" w:rsidRDefault="00796D46" w:rsidP="00532740">
      <w:pPr>
        <w:spacing w:after="0" w:line="240" w:lineRule="auto"/>
        <w:rPr>
          <w:rFonts w:ascii="Times New Roman" w:hAnsi="Times New Roman" w:cs="Times New Roman"/>
        </w:rPr>
      </w:pPr>
      <w:r w:rsidRPr="00532740">
        <w:rPr>
          <w:rFonts w:ascii="Times New Roman" w:hAnsi="Times New Roman" w:cs="Times New Roman"/>
        </w:rPr>
        <w:t xml:space="preserve">Note: </w:t>
      </w:r>
    </w:p>
    <w:p w:rsidR="00796D46" w:rsidRPr="00532740" w:rsidRDefault="00796D46" w:rsidP="0053274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740">
        <w:rPr>
          <w:rFonts w:ascii="Times New Roman" w:hAnsi="Times New Roman" w:cs="Times New Roman"/>
          <w:sz w:val="20"/>
          <w:szCs w:val="20"/>
        </w:rPr>
        <w:t xml:space="preserve">Please follow all the </w:t>
      </w:r>
      <w:r w:rsidRPr="00532740">
        <w:rPr>
          <w:rFonts w:ascii="Times New Roman" w:hAnsi="Times New Roman" w:cs="Times New Roman"/>
          <w:i/>
          <w:iCs/>
          <w:sz w:val="20"/>
          <w:szCs w:val="20"/>
        </w:rPr>
        <w:t>Instructions to Candidates</w:t>
      </w:r>
      <w:r w:rsidRPr="00532740">
        <w:rPr>
          <w:rFonts w:ascii="Times New Roman" w:hAnsi="Times New Roman" w:cs="Times New Roman"/>
          <w:sz w:val="20"/>
          <w:szCs w:val="20"/>
        </w:rPr>
        <w:t xml:space="preserve"> given on the cover page of the answer book.</w:t>
      </w:r>
    </w:p>
    <w:p w:rsidR="00796D46" w:rsidRPr="00532740" w:rsidRDefault="00796D46" w:rsidP="0053274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740">
        <w:rPr>
          <w:rFonts w:ascii="Times New Roman" w:hAnsi="Times New Roman" w:cs="Times New Roman"/>
          <w:sz w:val="20"/>
          <w:szCs w:val="20"/>
        </w:rPr>
        <w:t xml:space="preserve">All parts of a question should be answered consecutively. Each answer should start from a fresh page.  </w:t>
      </w:r>
    </w:p>
    <w:p w:rsidR="00796D46" w:rsidRPr="00532740" w:rsidRDefault="00796D46" w:rsidP="0053274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740">
        <w:rPr>
          <w:rFonts w:ascii="Times New Roman" w:hAnsi="Times New Roman" w:cs="Times New Roman"/>
          <w:sz w:val="20"/>
          <w:szCs w:val="20"/>
        </w:rPr>
        <w:t xml:space="preserve">Assumptions made if any, should be stated clearly at the beginning of your answer. </w:t>
      </w:r>
    </w:p>
    <w:p w:rsidR="00796D46" w:rsidRPr="00532740" w:rsidRDefault="00796D46" w:rsidP="00532740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</w:p>
    <w:p w:rsidR="00796D46" w:rsidRPr="00532740" w:rsidRDefault="00796D46" w:rsidP="00532740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</w:p>
    <w:p w:rsidR="00796D46" w:rsidRDefault="00796D46" w:rsidP="0069693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Briefly explain why do you need a separate data staging component in a data warehouse environment?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[3]</w:t>
      </w:r>
    </w:p>
    <w:p w:rsidR="00796D46" w:rsidRDefault="00796D46" w:rsidP="00B83E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6D46" w:rsidRDefault="00796D46" w:rsidP="0069693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at least six characteristics or features of a data warehouse?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[6]</w:t>
      </w:r>
    </w:p>
    <w:p w:rsidR="00796D46" w:rsidRDefault="00796D46" w:rsidP="00B83E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6D46" w:rsidRDefault="00796D46" w:rsidP="0069693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explain any three advantages of STAR schema. Can you think of any disadvantages of the STAR schema with respect to reporting?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[6]</w:t>
      </w:r>
    </w:p>
    <w:p w:rsidR="00796D46" w:rsidRDefault="00796D46" w:rsidP="00B83E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6D46" w:rsidRDefault="00796D46" w:rsidP="0069693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significance of slowly changing dimensions. Explain each type with an example.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[7]</w:t>
      </w:r>
    </w:p>
    <w:p w:rsidR="00796D46" w:rsidRDefault="00796D46" w:rsidP="009769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6D46" w:rsidRDefault="00796D46" w:rsidP="0069693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Briefly explain initial load, incremental load and full refresh with an example.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[5]</w:t>
      </w:r>
    </w:p>
    <w:p w:rsidR="00796D46" w:rsidRDefault="00796D46" w:rsidP="009769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6D46" w:rsidRDefault="00796D46" w:rsidP="003508A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differences between ETL vs. ELT, which is best suitable for a global data warehouse with users accessing the system from different time zones round the clock.  [8]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96D46" w:rsidRDefault="00796D46" w:rsidP="00B83E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6D46" w:rsidRPr="002E77BD" w:rsidRDefault="00796D46" w:rsidP="00696933">
      <w:pPr>
        <w:spacing w:after="0" w:line="240" w:lineRule="auto"/>
        <w:ind w:left="64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96D46" w:rsidRDefault="00796D46" w:rsidP="00696933">
      <w:pPr>
        <w:spacing w:after="0" w:line="240" w:lineRule="auto"/>
        <w:jc w:val="center"/>
      </w:pPr>
    </w:p>
    <w:p w:rsidR="00796D46" w:rsidRDefault="00796D46" w:rsidP="00696933">
      <w:pPr>
        <w:spacing w:after="0" w:line="240" w:lineRule="auto"/>
        <w:jc w:val="center"/>
      </w:pPr>
    </w:p>
    <w:p w:rsidR="00796D46" w:rsidRDefault="00796D46" w:rsidP="00696933">
      <w:pPr>
        <w:spacing w:after="0" w:line="240" w:lineRule="auto"/>
        <w:jc w:val="center"/>
      </w:pPr>
      <w:r>
        <w:t>*********</w:t>
      </w:r>
    </w:p>
    <w:p w:rsidR="00796D46" w:rsidRPr="003678E9" w:rsidRDefault="00796D46" w:rsidP="00532740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796D46" w:rsidRPr="003678E9" w:rsidSect="00814EAF">
      <w:pgSz w:w="12240" w:h="15840"/>
      <w:pgMar w:top="1440" w:right="1440" w:bottom="144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D46" w:rsidRDefault="00796D46" w:rsidP="00983BEC">
      <w:pPr>
        <w:spacing w:after="0" w:line="240" w:lineRule="auto"/>
      </w:pPr>
      <w:r>
        <w:separator/>
      </w:r>
    </w:p>
  </w:endnote>
  <w:endnote w:type="continuationSeparator" w:id="1">
    <w:p w:rsidR="00796D46" w:rsidRDefault="00796D46" w:rsidP="00983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D46" w:rsidRDefault="00796D46" w:rsidP="00983BEC">
      <w:pPr>
        <w:spacing w:after="0" w:line="240" w:lineRule="auto"/>
      </w:pPr>
      <w:r>
        <w:separator/>
      </w:r>
    </w:p>
  </w:footnote>
  <w:footnote w:type="continuationSeparator" w:id="1">
    <w:p w:rsidR="00796D46" w:rsidRDefault="00796D46" w:rsidP="00983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54C24"/>
    <w:multiLevelType w:val="hybridMultilevel"/>
    <w:tmpl w:val="812610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7611D1B"/>
    <w:multiLevelType w:val="hybridMultilevel"/>
    <w:tmpl w:val="D012F8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677003"/>
    <w:multiLevelType w:val="hybridMultilevel"/>
    <w:tmpl w:val="C0CA95B0"/>
    <w:lvl w:ilvl="0" w:tplc="B88439CC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493A"/>
    <w:rsid w:val="00016E72"/>
    <w:rsid w:val="00081575"/>
    <w:rsid w:val="000B7A00"/>
    <w:rsid w:val="000C3C45"/>
    <w:rsid w:val="000D15DD"/>
    <w:rsid w:val="00196D5B"/>
    <w:rsid w:val="001F3888"/>
    <w:rsid w:val="00220BD6"/>
    <w:rsid w:val="002D1DCF"/>
    <w:rsid w:val="002D641F"/>
    <w:rsid w:val="002E77BD"/>
    <w:rsid w:val="002F6BA4"/>
    <w:rsid w:val="0034688D"/>
    <w:rsid w:val="003508AE"/>
    <w:rsid w:val="0035493A"/>
    <w:rsid w:val="003678E9"/>
    <w:rsid w:val="003B3C66"/>
    <w:rsid w:val="00401612"/>
    <w:rsid w:val="00463B12"/>
    <w:rsid w:val="004B4318"/>
    <w:rsid w:val="004D7D07"/>
    <w:rsid w:val="005231BA"/>
    <w:rsid w:val="00532740"/>
    <w:rsid w:val="005364F6"/>
    <w:rsid w:val="00562B62"/>
    <w:rsid w:val="00575360"/>
    <w:rsid w:val="005A4C42"/>
    <w:rsid w:val="005D2558"/>
    <w:rsid w:val="006208E9"/>
    <w:rsid w:val="00696933"/>
    <w:rsid w:val="006C7A74"/>
    <w:rsid w:val="006E0071"/>
    <w:rsid w:val="00734035"/>
    <w:rsid w:val="00773B9A"/>
    <w:rsid w:val="00796D46"/>
    <w:rsid w:val="007C0AA7"/>
    <w:rsid w:val="007C5911"/>
    <w:rsid w:val="007E04A0"/>
    <w:rsid w:val="00807404"/>
    <w:rsid w:val="00814EAF"/>
    <w:rsid w:val="00847F45"/>
    <w:rsid w:val="00853BEA"/>
    <w:rsid w:val="00884B2D"/>
    <w:rsid w:val="008A3D5E"/>
    <w:rsid w:val="008D4E16"/>
    <w:rsid w:val="008E037A"/>
    <w:rsid w:val="00976991"/>
    <w:rsid w:val="00983BEC"/>
    <w:rsid w:val="00993760"/>
    <w:rsid w:val="00996C8B"/>
    <w:rsid w:val="009B24DB"/>
    <w:rsid w:val="00A23899"/>
    <w:rsid w:val="00AD08CA"/>
    <w:rsid w:val="00AF4909"/>
    <w:rsid w:val="00B2125D"/>
    <w:rsid w:val="00B67045"/>
    <w:rsid w:val="00B80E77"/>
    <w:rsid w:val="00B83E24"/>
    <w:rsid w:val="00BE5F80"/>
    <w:rsid w:val="00C01FF2"/>
    <w:rsid w:val="00C25067"/>
    <w:rsid w:val="00C33DB3"/>
    <w:rsid w:val="00C361E4"/>
    <w:rsid w:val="00C867F6"/>
    <w:rsid w:val="00C87D4B"/>
    <w:rsid w:val="00C904EA"/>
    <w:rsid w:val="00CE1DD9"/>
    <w:rsid w:val="00D17C4B"/>
    <w:rsid w:val="00D2443D"/>
    <w:rsid w:val="00D3245E"/>
    <w:rsid w:val="00D3389D"/>
    <w:rsid w:val="00DA11A2"/>
    <w:rsid w:val="00DA1DFA"/>
    <w:rsid w:val="00DC1919"/>
    <w:rsid w:val="00DE49D1"/>
    <w:rsid w:val="00DF2C20"/>
    <w:rsid w:val="00E07C8B"/>
    <w:rsid w:val="00E11270"/>
    <w:rsid w:val="00E15464"/>
    <w:rsid w:val="00E422DC"/>
    <w:rsid w:val="00E44EFE"/>
    <w:rsid w:val="00E6359A"/>
    <w:rsid w:val="00E96912"/>
    <w:rsid w:val="00EE3567"/>
    <w:rsid w:val="00F00310"/>
    <w:rsid w:val="00F30DEB"/>
    <w:rsid w:val="00FA7CEC"/>
    <w:rsid w:val="00FB756D"/>
    <w:rsid w:val="00FC506F"/>
    <w:rsid w:val="00FD3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EAF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3678E9"/>
    <w:pPr>
      <w:keepNext/>
      <w:spacing w:after="0" w:line="240" w:lineRule="auto"/>
      <w:outlineLvl w:val="0"/>
    </w:pPr>
    <w:rPr>
      <w:rFonts w:ascii="Garamond" w:hAnsi="Garamond" w:cs="Garamond"/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867F6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983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BEC"/>
  </w:style>
  <w:style w:type="paragraph" w:styleId="Footer">
    <w:name w:val="footer"/>
    <w:basedOn w:val="Normal"/>
    <w:link w:val="FooterChar"/>
    <w:uiPriority w:val="99"/>
    <w:rsid w:val="00983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83BEC"/>
  </w:style>
  <w:style w:type="paragraph" w:styleId="ListParagraph">
    <w:name w:val="List Paragraph"/>
    <w:basedOn w:val="Normal"/>
    <w:uiPriority w:val="99"/>
    <w:qFormat/>
    <w:rsid w:val="005364F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70</TotalTime>
  <Pages>1</Pages>
  <Words>203</Words>
  <Characters>1160</Characters>
  <Application>Microsoft Office Outlook</Application>
  <DocSecurity>0</DocSecurity>
  <Lines>0</Lines>
  <Paragraphs>0</Paragraphs>
  <ScaleCrop>false</ScaleCrop>
  <Company>BITS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Singh</dc:creator>
  <cp:keywords/>
  <dc:description/>
  <cp:lastModifiedBy>dell</cp:lastModifiedBy>
  <cp:revision>6</cp:revision>
  <cp:lastPrinted>2014-02-06T04:34:00Z</cp:lastPrinted>
  <dcterms:created xsi:type="dcterms:W3CDTF">2014-02-04T03:29:00Z</dcterms:created>
  <dcterms:modified xsi:type="dcterms:W3CDTF">2014-02-06T05:07:00Z</dcterms:modified>
</cp:coreProperties>
</file>