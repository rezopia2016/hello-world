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C3AAC">
        <w:rPr>
          <w:rFonts w:ascii="Times New Roman" w:hAnsi="Times New Roman" w:cs="Times New Roman"/>
          <w:b/>
          <w:bCs/>
        </w:rPr>
        <w:t>Birla Institute of Technology &amp; Science, Pilani</w:t>
      </w:r>
    </w:p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C3AAC">
        <w:rPr>
          <w:rFonts w:ascii="Times New Roman" w:hAnsi="Times New Roman" w:cs="Times New Roman"/>
          <w:b/>
          <w:bCs/>
        </w:rPr>
        <w:t>Work-Integrated Learning Programmes Division</w:t>
      </w:r>
    </w:p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C3AAC">
        <w:rPr>
          <w:rFonts w:ascii="Times New Roman" w:hAnsi="Times New Roman" w:cs="Times New Roman"/>
          <w:b/>
          <w:bCs/>
        </w:rPr>
        <w:t>First  Semester 2015-2016</w:t>
      </w:r>
    </w:p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C3AAC">
        <w:rPr>
          <w:rFonts w:ascii="Times New Roman" w:hAnsi="Times New Roman" w:cs="Times New Roman"/>
          <w:b/>
          <w:bCs/>
        </w:rPr>
        <w:t>Comprehensive Examination</w:t>
      </w:r>
    </w:p>
    <w:p w:rsidR="00A3526A" w:rsidRPr="000C3AAC" w:rsidRDefault="00A3526A" w:rsidP="002756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C3AAC">
        <w:rPr>
          <w:rFonts w:ascii="Times New Roman" w:hAnsi="Times New Roman" w:cs="Times New Roman"/>
          <w:b/>
          <w:bCs/>
        </w:rPr>
        <w:t>(EC-3 Regular)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Course No. </w:t>
      </w:r>
      <w:r w:rsidRPr="000C3AAC">
        <w:rPr>
          <w:rFonts w:ascii="Times New Roman" w:hAnsi="Times New Roman" w:cs="Times New Roman"/>
        </w:rPr>
        <w:tab/>
      </w:r>
      <w:r w:rsidRPr="000C3AAC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SS ZG661</w:t>
      </w:r>
      <w:r w:rsidRPr="000C3AA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(B)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Course Title </w:t>
      </w:r>
      <w:r w:rsidRPr="000C3AAC">
        <w:rPr>
          <w:rFonts w:ascii="Times New Roman" w:hAnsi="Times New Roman" w:cs="Times New Roman"/>
        </w:rPr>
        <w:tab/>
      </w:r>
      <w:r w:rsidRPr="000C3AA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SOFTWARE QUALITY MANAGEMENT </w:t>
      </w:r>
      <w:r w:rsidRPr="000C3AAC">
        <w:rPr>
          <w:rFonts w:ascii="Times New Roman" w:hAnsi="Times New Roman" w:cs="Times New Roman"/>
        </w:rPr>
        <w:t xml:space="preserve"> 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Nature of Exam </w:t>
      </w:r>
      <w:r w:rsidRPr="000C3AAC">
        <w:rPr>
          <w:rFonts w:ascii="Times New Roman" w:hAnsi="Times New Roman" w:cs="Times New Roman"/>
        </w:rPr>
        <w:tab/>
        <w:t xml:space="preserve">: Open Book 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45pt;margin-top:-.5pt;width:110.55pt;height:36pt;z-index:251658240">
            <v:shadow on="t"/>
            <v:textbox>
              <w:txbxContent>
                <w:p w:rsidR="00A3526A" w:rsidRPr="000C3AAC" w:rsidRDefault="00A3526A" w:rsidP="00275615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0C3AAC">
                    <w:rPr>
                      <w:rFonts w:ascii="Times New Roman" w:hAnsi="Times New Roman" w:cs="Times New Roman"/>
                      <w:bCs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  <w:bCs/>
                    </w:rPr>
                    <w:t>2</w:t>
                  </w:r>
                </w:p>
                <w:p w:rsidR="00A3526A" w:rsidRPr="000C3AAC" w:rsidRDefault="00A3526A" w:rsidP="00275615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C3AA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5</w:t>
                  </w:r>
                </w:p>
              </w:txbxContent>
            </v:textbox>
          </v:shape>
        </w:pict>
      </w:r>
      <w:r w:rsidRPr="000C3AAC">
        <w:rPr>
          <w:rFonts w:ascii="Times New Roman" w:hAnsi="Times New Roman" w:cs="Times New Roman"/>
        </w:rPr>
        <w:t xml:space="preserve">Weightage </w:t>
      </w:r>
      <w:r w:rsidRPr="000C3AAC">
        <w:rPr>
          <w:rFonts w:ascii="Times New Roman" w:hAnsi="Times New Roman" w:cs="Times New Roman"/>
        </w:rPr>
        <w:tab/>
      </w:r>
      <w:r w:rsidRPr="000C3AAC">
        <w:rPr>
          <w:rFonts w:ascii="Times New Roman" w:hAnsi="Times New Roman" w:cs="Times New Roman"/>
        </w:rPr>
        <w:tab/>
        <w:t xml:space="preserve">: 50% 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Duration </w:t>
      </w:r>
      <w:r w:rsidRPr="000C3AAC">
        <w:rPr>
          <w:rFonts w:ascii="Times New Roman" w:hAnsi="Times New Roman" w:cs="Times New Roman"/>
        </w:rPr>
        <w:tab/>
      </w:r>
      <w:r w:rsidRPr="000C3AAC">
        <w:rPr>
          <w:rFonts w:ascii="Times New Roman" w:hAnsi="Times New Roman" w:cs="Times New Roman"/>
        </w:rPr>
        <w:tab/>
        <w:t xml:space="preserve">: 3 Hours  </w:t>
      </w:r>
    </w:p>
    <w:p w:rsidR="00A3526A" w:rsidRPr="000C3AAC" w:rsidRDefault="00A3526A" w:rsidP="0027561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Date of Exam </w:t>
      </w:r>
      <w:r w:rsidRPr="000C3AAC">
        <w:rPr>
          <w:rFonts w:ascii="Times New Roman" w:hAnsi="Times New Roman" w:cs="Times New Roman"/>
        </w:rPr>
        <w:tab/>
      </w:r>
      <w:r w:rsidRPr="000C3AA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08</w:t>
      </w:r>
      <w:r w:rsidRPr="000C3AAC">
        <w:rPr>
          <w:rFonts w:ascii="Times New Roman" w:hAnsi="Times New Roman" w:cs="Times New Roman"/>
        </w:rPr>
        <w:t>/11/2015</w:t>
      </w:r>
      <w:r w:rsidRPr="000C3AAC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A</w:t>
      </w:r>
      <w:r w:rsidRPr="000C3AAC">
        <w:rPr>
          <w:rFonts w:ascii="Times New Roman" w:hAnsi="Times New Roman" w:cs="Times New Roman"/>
        </w:rPr>
        <w:t xml:space="preserve">N) </w:t>
      </w:r>
    </w:p>
    <w:p w:rsidR="00A3526A" w:rsidRPr="000C3AAC" w:rsidRDefault="00A3526A" w:rsidP="00275615">
      <w:pPr>
        <w:spacing w:after="0" w:line="240" w:lineRule="auto"/>
        <w:rPr>
          <w:rFonts w:ascii="Times New Roman" w:hAnsi="Times New Roman" w:cs="Times New Roman"/>
        </w:rPr>
      </w:pPr>
      <w:r w:rsidRPr="000C3AAC">
        <w:rPr>
          <w:rFonts w:ascii="Times New Roman" w:hAnsi="Times New Roman" w:cs="Times New Roman"/>
        </w:rPr>
        <w:t xml:space="preserve">Note: </w:t>
      </w:r>
    </w:p>
    <w:p w:rsidR="00A3526A" w:rsidRPr="000C3AAC" w:rsidRDefault="00A3526A" w:rsidP="002756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C3AAC">
        <w:rPr>
          <w:rFonts w:ascii="Times New Roman" w:hAnsi="Times New Roman" w:cs="Times New Roman"/>
          <w:sz w:val="20"/>
        </w:rPr>
        <w:t xml:space="preserve">Please follow all the </w:t>
      </w:r>
      <w:r w:rsidRPr="000C3AAC">
        <w:rPr>
          <w:rFonts w:ascii="Times New Roman" w:hAnsi="Times New Roman" w:cs="Times New Roman"/>
          <w:i/>
          <w:iCs/>
          <w:sz w:val="20"/>
        </w:rPr>
        <w:t>Instructions to Candidates</w:t>
      </w:r>
      <w:r w:rsidRPr="000C3AAC">
        <w:rPr>
          <w:rFonts w:ascii="Times New Roman" w:hAnsi="Times New Roman" w:cs="Times New Roman"/>
          <w:sz w:val="20"/>
        </w:rPr>
        <w:t xml:space="preserve"> given on the cover page of the answer book.</w:t>
      </w:r>
    </w:p>
    <w:p w:rsidR="00A3526A" w:rsidRPr="000C3AAC" w:rsidRDefault="00A3526A" w:rsidP="002756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C3AAC">
        <w:rPr>
          <w:rFonts w:ascii="Times New Roman" w:hAnsi="Times New Roman" w:cs="Times New Roman"/>
          <w:sz w:val="20"/>
        </w:rPr>
        <w:t xml:space="preserve">All parts of a question should be answered consecutively. Each answer should start from a fresh page.  </w:t>
      </w:r>
    </w:p>
    <w:p w:rsidR="00A3526A" w:rsidRPr="000C3AAC" w:rsidRDefault="00A3526A" w:rsidP="002756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C3AAC">
        <w:rPr>
          <w:rFonts w:ascii="Times New Roman" w:hAnsi="Times New Roman" w:cs="Times New Roman"/>
          <w:sz w:val="20"/>
        </w:rPr>
        <w:t xml:space="preserve">Assumptions made if any, should be stated clearly at the beginning of your answer. </w:t>
      </w:r>
    </w:p>
    <w:p w:rsidR="00A3526A" w:rsidRPr="000C3AAC" w:rsidRDefault="00A3526A" w:rsidP="002756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C3AAC">
        <w:rPr>
          <w:rFonts w:ascii="Times New Roman" w:hAnsi="Times New Roman" w:cs="Times New Roman"/>
          <w:sz w:val="20"/>
        </w:rPr>
        <w:t>Limited Answering Space: Do note that your answers for any question must be confined to TWO A4 pages (2 A4-sides full-spread starting from LEFT-&gt;RIGHT); All answers must start from fresh page on the LEFT Side; however, you are free to use last pages (of your answer-book marked ‘Rough work’ for planning/thinking before penning the short and precise answer in the controlled space.</w:t>
      </w:r>
    </w:p>
    <w:p w:rsidR="00A3526A" w:rsidRPr="000C3AAC" w:rsidRDefault="00A3526A" w:rsidP="002756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C3AAC">
        <w:rPr>
          <w:rFonts w:ascii="Times New Roman" w:hAnsi="Times New Roman" w:cs="Times New Roman"/>
          <w:sz w:val="20"/>
        </w:rPr>
        <w:t>Do NOT use long paragraphs for your answers: use short paragraphs (not more than 2 – 3 sentences each) or simple bullet-points; use relevant diagrams/sketches for illustration.</w:t>
      </w:r>
    </w:p>
    <w:p w:rsidR="00A3526A" w:rsidRPr="00471A83" w:rsidRDefault="00A3526A" w:rsidP="00275615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526A" w:rsidRPr="00ED2E9F" w:rsidRDefault="00A3526A" w:rsidP="0027561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D2E9F">
        <w:rPr>
          <w:rFonts w:ascii="Times New Roman" w:hAnsi="Times New Roman" w:cs="Times New Roman"/>
          <w:b/>
        </w:rPr>
        <w:t xml:space="preserve">Construct FIVE meaningful statements (related to SQM) by connecting ANY THREE </w:t>
      </w:r>
      <w:r>
        <w:rPr>
          <w:rFonts w:ascii="Times New Roman" w:hAnsi="Times New Roman" w:cs="Times New Roman"/>
          <w:b/>
        </w:rPr>
        <w:tab/>
      </w:r>
      <w:r w:rsidRPr="00ED2E9F">
        <w:rPr>
          <w:rFonts w:ascii="Times New Roman" w:hAnsi="Times New Roman" w:cs="Times New Roman"/>
          <w:b/>
        </w:rPr>
        <w:t>words from the below set:</w:t>
      </w:r>
      <w:r w:rsidRPr="00ED2E9F">
        <w:rPr>
          <w:rFonts w:ascii="Times New Roman" w:hAnsi="Times New Roman" w:cs="Times New Roman"/>
        </w:rPr>
        <w:t xml:space="preserve">  (Example: </w:t>
      </w:r>
      <w:r w:rsidRPr="00ED2E9F">
        <w:rPr>
          <w:rFonts w:ascii="Times New Roman" w:hAnsi="Times New Roman" w:cs="Times New Roman"/>
          <w:i/>
          <w:color w:val="262626"/>
        </w:rPr>
        <w:t>“</w:t>
      </w:r>
      <w:r w:rsidRPr="00ED2E9F">
        <w:rPr>
          <w:rFonts w:ascii="Cambria" w:hAnsi="Cambria" w:cs="Times New Roman"/>
          <w:i/>
          <w:color w:val="262626"/>
          <w:u w:val="single"/>
        </w:rPr>
        <w:t>ISO 9001</w:t>
      </w:r>
      <w:r w:rsidRPr="00ED2E9F">
        <w:rPr>
          <w:rFonts w:ascii="Cambria" w:hAnsi="Cambria" w:cs="Times New Roman"/>
          <w:i/>
          <w:color w:val="262626"/>
        </w:rPr>
        <w:t xml:space="preserve"> is a model for </w:t>
      </w:r>
      <w:r w:rsidRPr="00ED2E9F">
        <w:rPr>
          <w:rFonts w:ascii="Cambria" w:hAnsi="Cambria" w:cs="Times New Roman"/>
          <w:i/>
          <w:color w:val="262626"/>
          <w:u w:val="single"/>
        </w:rPr>
        <w:t>organization</w:t>
      </w:r>
      <w:r w:rsidRPr="00ED2E9F">
        <w:rPr>
          <w:rFonts w:ascii="Cambria" w:hAnsi="Cambria" w:cs="Times New Roman"/>
          <w:i/>
          <w:color w:val="262626"/>
        </w:rPr>
        <w:t xml:space="preserve">’s </w:t>
      </w:r>
      <w:r w:rsidRPr="00ED2E9F">
        <w:rPr>
          <w:rFonts w:ascii="Cambria" w:hAnsi="Cambria" w:cs="Times New Roman"/>
          <w:i/>
          <w:color w:val="262626"/>
          <w:u w:val="single"/>
        </w:rPr>
        <w:t>QMS</w:t>
      </w:r>
      <w:r w:rsidRPr="00ED2E9F">
        <w:rPr>
          <w:rFonts w:ascii="Cambria" w:hAnsi="Cambria" w:cs="Times New Roman"/>
          <w:i/>
          <w:color w:val="262626"/>
        </w:rPr>
        <w:t>.”</w:t>
      </w:r>
      <w:r w:rsidRPr="00ED2E9F">
        <w:rPr>
          <w:rFonts w:ascii="Times New Roman" w:hAnsi="Times New Roman" w:cs="Times New Roman"/>
          <w:color w:val="262626"/>
        </w:rPr>
        <w:t xml:space="preserve">  </w:t>
      </w:r>
      <w:r w:rsidRPr="00ED2E9F">
        <w:rPr>
          <w:rFonts w:ascii="Times New Roman" w:hAnsi="Times New Roman" w:cs="Times New Roman"/>
        </w:rPr>
        <w:t xml:space="preserve">(This </w:t>
      </w:r>
      <w:r>
        <w:rPr>
          <w:rFonts w:ascii="Times New Roman" w:hAnsi="Times New Roman" w:cs="Times New Roman"/>
        </w:rPr>
        <w:tab/>
      </w:r>
      <w:r w:rsidRPr="00ED2E9F">
        <w:rPr>
          <w:rFonts w:ascii="Times New Roman" w:hAnsi="Times New Roman" w:cs="Times New Roman"/>
        </w:rPr>
        <w:t xml:space="preserve">statement is discounted from your answers; words used once in one answer-statement should </w:t>
      </w:r>
      <w:r>
        <w:rPr>
          <w:rFonts w:ascii="Times New Roman" w:hAnsi="Times New Roman" w:cs="Times New Roman"/>
        </w:rPr>
        <w:tab/>
      </w:r>
      <w:r w:rsidRPr="00ED2E9F">
        <w:rPr>
          <w:rFonts w:ascii="Times New Roman" w:hAnsi="Times New Roman" w:cs="Times New Roman"/>
        </w:rPr>
        <w:t xml:space="preserve">not be repeated in another; only ‘non-nonsense’ answers demonstrating your knowledge of </w:t>
      </w:r>
      <w:r>
        <w:rPr>
          <w:rFonts w:ascii="Times New Roman" w:hAnsi="Times New Roman" w:cs="Times New Roman"/>
        </w:rPr>
        <w:tab/>
      </w:r>
      <w:r w:rsidRPr="00ED2E9F">
        <w:rPr>
          <w:rFonts w:ascii="Times New Roman" w:hAnsi="Times New Roman" w:cs="Times New Roman"/>
        </w:rPr>
        <w:t>SQM will be considered as valid answers; and judgement of the evaluator is final and non-</w:t>
      </w:r>
      <w:r>
        <w:rPr>
          <w:rFonts w:ascii="Times New Roman" w:hAnsi="Times New Roman" w:cs="Times New Roman"/>
        </w:rPr>
        <w:tab/>
      </w:r>
      <w:r w:rsidRPr="00ED2E9F">
        <w:rPr>
          <w:rFonts w:ascii="Times New Roman" w:hAnsi="Times New Roman" w:cs="Times New Roman"/>
        </w:rPr>
        <w:t xml:space="preserve">negotiable)   </w:t>
      </w:r>
      <w:r w:rsidRPr="00ED2E9F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</w:t>
      </w:r>
      <w:r w:rsidRPr="00ED2E9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 X 2 = 10</w:t>
      </w:r>
      <w:r w:rsidRPr="00ED2E9F">
        <w:rPr>
          <w:rFonts w:ascii="Times New Roman" w:hAnsi="Times New Roman" w:cs="Times New Roman"/>
        </w:rPr>
        <w:t>]</w:t>
      </w:r>
    </w:p>
    <w:p w:rsidR="00A3526A" w:rsidRDefault="00A3526A" w:rsidP="00326A4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A3526A" w:rsidRPr="00B76FED" w:rsidRDefault="00A3526A" w:rsidP="00326A44">
      <w:pPr>
        <w:spacing w:after="0" w:line="240" w:lineRule="auto"/>
        <w:ind w:left="720"/>
        <w:rPr>
          <w:rFonts w:ascii="Times New Roman" w:hAnsi="Times New Roman" w:cs="Times New Roman"/>
          <w:i/>
        </w:rPr>
      </w:pPr>
      <w:r w:rsidRPr="00B76FED">
        <w:rPr>
          <w:rFonts w:ascii="Times New Roman" w:hAnsi="Times New Roman" w:cs="Times New Roman"/>
          <w:i/>
        </w:rPr>
        <w:t xml:space="preserve">{ </w:t>
      </w:r>
      <w:r>
        <w:rPr>
          <w:rFonts w:ascii="Times New Roman" w:hAnsi="Times New Roman" w:cs="Times New Roman"/>
          <w:i/>
        </w:rPr>
        <w:t xml:space="preserve">QMS, </w:t>
      </w:r>
      <w:r w:rsidRPr="00B76FED">
        <w:rPr>
          <w:rFonts w:ascii="Times New Roman" w:hAnsi="Times New Roman" w:cs="Times New Roman"/>
          <w:i/>
        </w:rPr>
        <w:t xml:space="preserve">Kaizan, QC, Continuous Improvement Council, Innovation, Productivity, Design Review, Structured Methodology, TQM, Selenium, Efficiency, Pareto Analysis, </w:t>
      </w:r>
      <w:r w:rsidRPr="00ED2E9F">
        <w:rPr>
          <w:rFonts w:ascii="Times New Roman" w:hAnsi="Times New Roman" w:cs="Times New Roman"/>
          <w:i/>
        </w:rPr>
        <w:t>Control-chart</w:t>
      </w:r>
      <w:r>
        <w:rPr>
          <w:rFonts w:ascii="Times New Roman" w:hAnsi="Times New Roman" w:cs="Times New Roman"/>
          <w:i/>
        </w:rPr>
        <w:t xml:space="preserve">, </w:t>
      </w:r>
      <w:r w:rsidRPr="00B76FED">
        <w:rPr>
          <w:rFonts w:ascii="Times New Roman" w:hAnsi="Times New Roman" w:cs="Times New Roman"/>
          <w:i/>
        </w:rPr>
        <w:t xml:space="preserve">Defect-free, Bug, Failure, QA, Process Reengineering, Fagan Inspection, Customer-complaints, Fault, Boundary Testing, Systems Analysis, Flow-chart, , Pareto Analysis, 7QC Tools, DFSS, Structural Testing, TRIZ, Functional Testing, Fish-Bone Diagram, </w:t>
      </w:r>
      <w:r w:rsidRPr="00ED2E9F">
        <w:rPr>
          <w:rFonts w:ascii="Times New Roman" w:hAnsi="Times New Roman" w:cs="Times New Roman"/>
          <w:i/>
        </w:rPr>
        <w:t>CMMI-Level-5</w:t>
      </w:r>
      <w:r>
        <w:rPr>
          <w:rFonts w:ascii="Times New Roman" w:hAnsi="Times New Roman" w:cs="Times New Roman"/>
          <w:i/>
        </w:rPr>
        <w:t xml:space="preserve">, </w:t>
      </w:r>
      <w:r w:rsidRPr="00B76FED">
        <w:rPr>
          <w:rFonts w:ascii="Times New Roman" w:hAnsi="Times New Roman" w:cs="Times New Roman"/>
          <w:i/>
        </w:rPr>
        <w:t>DMAIC, White-Box Testing, ISO 9001, QEdg</w:t>
      </w:r>
      <w:r>
        <w:rPr>
          <w:rFonts w:ascii="Times New Roman" w:hAnsi="Times New Roman" w:cs="Times New Roman"/>
          <w:i/>
        </w:rPr>
        <w:t>e, UBST, Clean Room Technologies,</w:t>
      </w:r>
      <w:r w:rsidRPr="00ED2E9F">
        <w:t xml:space="preserve"> </w:t>
      </w:r>
      <w:r>
        <w:rPr>
          <w:rFonts w:ascii="Times New Roman" w:hAnsi="Times New Roman" w:cs="Times New Roman"/>
          <w:i/>
        </w:rPr>
        <w:t>Organization</w:t>
      </w:r>
      <w:r w:rsidRPr="00B76FED">
        <w:rPr>
          <w:rFonts w:ascii="Times New Roman" w:hAnsi="Times New Roman" w:cs="Times New Roman"/>
          <w:i/>
        </w:rPr>
        <w:t xml:space="preserve">}  </w:t>
      </w:r>
    </w:p>
    <w:p w:rsidR="00A3526A" w:rsidRDefault="00A3526A">
      <w:pPr>
        <w:spacing w:after="0" w:line="240" w:lineRule="auto"/>
        <w:rPr>
          <w:rFonts w:ascii="Times New Roman" w:hAnsi="Times New Roman" w:cs="Times New Roman"/>
        </w:rPr>
      </w:pPr>
    </w:p>
    <w:p w:rsidR="00A3526A" w:rsidRDefault="00A3526A">
      <w:pPr>
        <w:spacing w:after="0" w:line="240" w:lineRule="auto"/>
        <w:rPr>
          <w:rFonts w:ascii="Times New Roman" w:hAnsi="Times New Roman" w:cs="Times New Roman"/>
        </w:rPr>
      </w:pPr>
    </w:p>
    <w:p w:rsidR="00A3526A" w:rsidRPr="00ED2E9F" w:rsidRDefault="00A3526A" w:rsidP="0027561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D2E9F">
        <w:rPr>
          <w:rFonts w:ascii="Times New Roman" w:hAnsi="Times New Roman" w:cs="Times New Roman"/>
          <w:b/>
        </w:rPr>
        <w:t xml:space="preserve">Identify the commonality (by theme, functional group, application, category, etc...) and </w:t>
      </w:r>
      <w:r>
        <w:rPr>
          <w:rFonts w:ascii="Times New Roman" w:hAnsi="Times New Roman" w:cs="Times New Roman"/>
          <w:b/>
        </w:rPr>
        <w:tab/>
      </w:r>
      <w:r w:rsidRPr="00ED2E9F">
        <w:rPr>
          <w:rFonts w:ascii="Times New Roman" w:hAnsi="Times New Roman" w:cs="Times New Roman"/>
          <w:b/>
        </w:rPr>
        <w:t xml:space="preserve">the ‘odd word’ (if any) among the following set of words and explain your reasoning in </w:t>
      </w:r>
      <w:r>
        <w:rPr>
          <w:rFonts w:ascii="Times New Roman" w:hAnsi="Times New Roman" w:cs="Times New Roman"/>
          <w:b/>
        </w:rPr>
        <w:tab/>
      </w:r>
      <w:r w:rsidRPr="00ED2E9F">
        <w:rPr>
          <w:rFonts w:ascii="Times New Roman" w:hAnsi="Times New Roman" w:cs="Times New Roman"/>
          <w:b/>
        </w:rPr>
        <w:t>brief</w:t>
      </w:r>
      <w:r w:rsidRPr="00ED2E9F">
        <w:rPr>
          <w:rFonts w:ascii="Times New Roman" w:hAnsi="Times New Roman" w:cs="Times New Roman"/>
        </w:rPr>
        <w:t xml:space="preserve"> (in 1-2 sentences):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[5 x 2 = 10]</w:t>
      </w:r>
    </w:p>
    <w:p w:rsidR="00A3526A" w:rsidRDefault="00A3526A">
      <w:pPr>
        <w:spacing w:after="0" w:line="240" w:lineRule="auto"/>
        <w:rPr>
          <w:rFonts w:ascii="Times New Roman" w:hAnsi="Times New Roman" w:cs="Times New Roman"/>
        </w:rPr>
      </w:pPr>
    </w:p>
    <w:p w:rsidR="00A3526A" w:rsidRDefault="00A3526A" w:rsidP="002756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Reliability, Zero-defect, Portability, Ease-of-use, Value-for-money</w:t>
      </w:r>
    </w:p>
    <w:p w:rsidR="00A3526A" w:rsidRDefault="00A3526A" w:rsidP="002756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Test-driven development, Requirements volatility, Peer-reviews, Daily meetings</w:t>
      </w:r>
    </w:p>
    <w:p w:rsidR="00A3526A" w:rsidRDefault="00A3526A" w:rsidP="002756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Testing, Data Flow Testing, McCabe Complexity, FSM States</w:t>
      </w:r>
    </w:p>
    <w:p w:rsidR="00A3526A" w:rsidRDefault="00A3526A" w:rsidP="002756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Process, Flow-chart, Manufacturing, Programming, Assembly-line</w:t>
      </w:r>
    </w:p>
    <w:p w:rsidR="00A3526A" w:rsidRPr="00CC31DC" w:rsidRDefault="00A3526A" w:rsidP="00275615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Designer, Architect, Systems Analyst, Methods Engineer, Technician</w:t>
      </w:r>
    </w:p>
    <w:p w:rsidR="00A3526A" w:rsidRDefault="00A3526A">
      <w:pPr>
        <w:spacing w:after="0" w:line="240" w:lineRule="auto"/>
        <w:rPr>
          <w:rFonts w:ascii="Times New Roman" w:hAnsi="Times New Roman" w:cs="Times New Roman"/>
        </w:rPr>
      </w:pPr>
    </w:p>
    <w:p w:rsidR="00A3526A" w:rsidRDefault="00A3526A" w:rsidP="00ED2E9F">
      <w:pPr>
        <w:spacing w:after="0" w:line="240" w:lineRule="auto"/>
        <w:ind w:left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FA1DD3">
        <w:rPr>
          <w:rFonts w:ascii="Times New Roman" w:hAnsi="Times New Roman" w:cs="Times New Roman"/>
          <w:i/>
        </w:rPr>
        <w:t xml:space="preserve">Example Q: “Operational Profiles, UBST, Product Design, FSM Analysis”; A: </w:t>
      </w:r>
      <w:r>
        <w:rPr>
          <w:rFonts w:ascii="Times New Roman" w:hAnsi="Times New Roman" w:cs="Times New Roman"/>
          <w:i/>
        </w:rPr>
        <w:t>“</w:t>
      </w:r>
      <w:r w:rsidRPr="00FA1DD3">
        <w:rPr>
          <w:rFonts w:ascii="Times New Roman" w:hAnsi="Times New Roman" w:cs="Times New Roman"/>
          <w:i/>
        </w:rPr>
        <w:t>All these testing strategies focus on studying end-user experience/usage pattern</w:t>
      </w:r>
      <w:r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>]</w:t>
      </w:r>
    </w:p>
    <w:p w:rsidR="00A3526A" w:rsidRPr="00277F15" w:rsidRDefault="00A3526A" w:rsidP="00277F15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br w:type="page"/>
      </w:r>
      <w:r w:rsidRPr="00277F15">
        <w:rPr>
          <w:rFonts w:ascii="Times New Roman" w:hAnsi="Times New Roman" w:cs="Times New Roman"/>
          <w:b/>
          <w:i/>
        </w:rPr>
        <w:t xml:space="preserve">SS ZG661 (EC-3 Regular) 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277F15">
        <w:rPr>
          <w:rFonts w:ascii="Times New Roman" w:hAnsi="Times New Roman" w:cs="Times New Roman"/>
          <w:b/>
          <w:i/>
        </w:rPr>
        <w:t xml:space="preserve">First Semester 2015-2016 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       </w:t>
      </w:r>
      <w:r w:rsidRPr="00277F15">
        <w:rPr>
          <w:rFonts w:ascii="Times New Roman" w:hAnsi="Times New Roman" w:cs="Times New Roman"/>
          <w:b/>
          <w:i/>
        </w:rPr>
        <w:t xml:space="preserve"> Page 2</w:t>
      </w:r>
    </w:p>
    <w:p w:rsidR="00A3526A" w:rsidRDefault="00A3526A" w:rsidP="00277F15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A3526A" w:rsidRDefault="00A3526A" w:rsidP="00277F15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A3526A" w:rsidRDefault="00A3526A" w:rsidP="00277F15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Can Six-Sigma methodology be applied to </w:t>
      </w:r>
      <w:r>
        <w:rPr>
          <w:rFonts w:ascii="Times New Roman" w:hAnsi="Times New Roman" w:cs="Times New Roman"/>
        </w:rPr>
        <w:t xml:space="preserve">improve the commuting times of </w:t>
      </w:r>
      <w:r>
        <w:rPr>
          <w:rFonts w:ascii="Times New Roman" w:hAnsi="Times New Roman" w:cs="Times New Roman"/>
          <w:sz w:val="24"/>
          <w:szCs w:val="24"/>
        </w:rPr>
        <w:t xml:space="preserve">employees </w:t>
      </w:r>
      <w:r>
        <w:rPr>
          <w:rFonts w:ascii="Times New Roman" w:hAnsi="Times New Roman" w:cs="Times New Roman"/>
          <w:sz w:val="24"/>
          <w:szCs w:val="24"/>
        </w:rPr>
        <w:tab/>
        <w:t xml:space="preserve">in the traffic-congested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sz w:val="24"/>
              <w:szCs w:val="24"/>
            </w:rPr>
            <w:t>Bangalore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(or any metro city)? If so, (a) define the steps </w:t>
      </w:r>
      <w:r>
        <w:rPr>
          <w:rFonts w:ascii="Times New Roman" w:hAnsi="Times New Roman" w:cs="Times New Roman"/>
          <w:sz w:val="24"/>
          <w:szCs w:val="24"/>
        </w:rPr>
        <w:tab/>
        <w:t xml:space="preserve">(process, goals and measures) involved in the methodology as applied to this </w:t>
      </w:r>
      <w:r>
        <w:rPr>
          <w:rFonts w:ascii="Times New Roman" w:hAnsi="Times New Roman" w:cs="Times New Roman"/>
          <w:sz w:val="24"/>
          <w:szCs w:val="24"/>
        </w:rPr>
        <w:tab/>
        <w:t xml:space="preserve">problem, (b) identify the right Six-Sigma framework and (c) illustrate computation of </w:t>
      </w:r>
      <w:r>
        <w:rPr>
          <w:rFonts w:ascii="Times New Roman" w:hAnsi="Times New Roman" w:cs="Times New Roman"/>
          <w:sz w:val="24"/>
          <w:szCs w:val="24"/>
        </w:rPr>
        <w:tab/>
        <w:t>the current ‘sigma level’. (Make your own assumptions)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[3 + 3 + 4 = 10]</w:t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A3526A" w:rsidRDefault="00A3526A" w:rsidP="00E328FF">
      <w:pPr>
        <w:pStyle w:val="Default"/>
        <w:ind w:left="1008"/>
        <w:jc w:val="both"/>
        <w:rPr>
          <w:rFonts w:ascii="Times New Roman" w:hAnsi="Times New Roman" w:cs="Times New Roman"/>
        </w:rPr>
      </w:pPr>
    </w:p>
    <w:p w:rsidR="00A3526A" w:rsidRPr="00E328FF" w:rsidRDefault="00A3526A" w:rsidP="00E328FF">
      <w:pPr>
        <w:pStyle w:val="Default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E328FF">
        <w:rPr>
          <w:rFonts w:ascii="Times New Roman" w:hAnsi="Times New Roman" w:cs="Times New Roman"/>
        </w:rPr>
        <w:t xml:space="preserve">When do we use Boundary Value Analysis and what are its limitations? Can it be used for Output Boundary value Analysis if classified under White-box testing, justify your answer?  </w:t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</w:r>
      <w:r w:rsidRPr="00E328FF">
        <w:rPr>
          <w:rFonts w:ascii="Times New Roman" w:hAnsi="Times New Roman" w:cs="Times New Roman"/>
        </w:rPr>
        <w:tab/>
        <w:t xml:space="preserve"> [5]</w:t>
      </w:r>
    </w:p>
    <w:p w:rsidR="00A3526A" w:rsidRPr="00E328FF" w:rsidRDefault="00A3526A" w:rsidP="00E32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</w:p>
    <w:p w:rsidR="00A3526A" w:rsidRPr="00E328FF" w:rsidRDefault="00A3526A" w:rsidP="00E328FF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A program validates a numeric field as follows: values less than 10 are rejected; values between 10 and 21 are accepted; values greater than or equal to 22 are rejected.  State the equivalence classes you have identified. What will be test cases for each of </w:t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  <w:t xml:space="preserve">the class?    </w:t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</w:r>
      <w:r w:rsidRPr="00E328FF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  <w:t xml:space="preserve"> [5]</w:t>
      </w:r>
    </w:p>
    <w:p w:rsidR="00A3526A" w:rsidRPr="00E328FF" w:rsidRDefault="00A3526A" w:rsidP="00E32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</w:p>
    <w:p w:rsidR="00A3526A" w:rsidRPr="00E328FF" w:rsidRDefault="00A3526A" w:rsidP="00E328FF">
      <w:pPr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8FF">
        <w:rPr>
          <w:rFonts w:ascii="Times New Roman" w:hAnsi="Times New Roman" w:cs="Times New Roman"/>
          <w:sz w:val="24"/>
          <w:szCs w:val="24"/>
        </w:rPr>
        <w:t xml:space="preserve">You are developing an ecommerce platform to stay ahead of the competition and you wish to include all the current functionalities of today’s shopping sites and more. As a Quality Engineer, you are required to devise QA strategies and identify testing techniques for ‘defect-free’ launch of the site during the coming Deevali festival. </w:t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</w:p>
    <w:p w:rsidR="00A3526A" w:rsidRPr="00E328FF" w:rsidRDefault="00A3526A" w:rsidP="00E328FF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8FF">
        <w:rPr>
          <w:rFonts w:ascii="Times New Roman" w:hAnsi="Times New Roman" w:cs="Times New Roman"/>
          <w:sz w:val="24"/>
          <w:szCs w:val="24"/>
        </w:rPr>
        <w:t>What is your testing strategy if you are pressed for time</w:t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</w:p>
    <w:p w:rsidR="00A3526A" w:rsidRPr="00E328FF" w:rsidRDefault="00A3526A" w:rsidP="00E328FF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8FF">
        <w:rPr>
          <w:rFonts w:ascii="Times New Roman" w:hAnsi="Times New Roman" w:cs="Times New Roman"/>
          <w:sz w:val="24"/>
          <w:szCs w:val="24"/>
        </w:rPr>
        <w:t xml:space="preserve">List five types of testing you recommend with valid reasoning  </w:t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</w:p>
    <w:p w:rsidR="00A3526A" w:rsidRPr="00E328FF" w:rsidRDefault="00A3526A" w:rsidP="00E328FF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8FF">
        <w:rPr>
          <w:rFonts w:ascii="Times New Roman" w:hAnsi="Times New Roman" w:cs="Times New Roman"/>
          <w:sz w:val="24"/>
          <w:szCs w:val="24"/>
        </w:rPr>
        <w:t xml:space="preserve">Illustrate test scenarios for each type  </w:t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  <w:t xml:space="preserve">     [3 + 3 + 4 = 10]</w:t>
      </w:r>
      <w:r w:rsidRPr="00E328FF">
        <w:rPr>
          <w:rFonts w:ascii="Times New Roman" w:hAnsi="Times New Roman" w:cs="Times New Roman"/>
          <w:sz w:val="24"/>
          <w:szCs w:val="24"/>
        </w:rPr>
        <w:tab/>
      </w:r>
      <w:r w:rsidRPr="00E328FF">
        <w:rPr>
          <w:rFonts w:ascii="Times New Roman" w:hAnsi="Times New Roman" w:cs="Times New Roman"/>
          <w:sz w:val="24"/>
          <w:szCs w:val="24"/>
        </w:rPr>
        <w:tab/>
      </w:r>
    </w:p>
    <w:p w:rsidR="00A3526A" w:rsidRPr="00E328FF" w:rsidRDefault="00A3526A" w:rsidP="00E328FF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526A" w:rsidRPr="00E328FF" w:rsidRDefault="00A3526A" w:rsidP="00E328FF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526A" w:rsidRPr="00E328FF" w:rsidRDefault="00A3526A" w:rsidP="00E328FF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328FF">
        <w:rPr>
          <w:rFonts w:ascii="Times New Roman" w:hAnsi="Times New Roman" w:cs="Times New Roman"/>
          <w:sz w:val="24"/>
          <w:szCs w:val="24"/>
        </w:rPr>
        <w:t>********</w:t>
      </w:r>
    </w:p>
    <w:p w:rsidR="00A3526A" w:rsidRPr="00E328FF" w:rsidRDefault="00A3526A" w:rsidP="00E32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26A" w:rsidRPr="00E328FF" w:rsidRDefault="00A3526A" w:rsidP="00E32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526A" w:rsidRPr="00E328FF" w:rsidRDefault="00A3526A" w:rsidP="00E32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26A" w:rsidRDefault="00A3526A" w:rsidP="00277F1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3526A" w:rsidRDefault="00A3526A" w:rsidP="00277F1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A3526A" w:rsidSect="0063429B">
      <w:footerReference w:type="default" r:id="rId7"/>
      <w:pgSz w:w="11906" w:h="16838"/>
      <w:pgMar w:top="1440" w:right="1440" w:bottom="1440" w:left="1440" w:header="706" w:footer="706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26A" w:rsidRDefault="00A3526A" w:rsidP="00E81D7F">
      <w:pPr>
        <w:spacing w:after="0" w:line="240" w:lineRule="auto"/>
      </w:pPr>
      <w:r>
        <w:separator/>
      </w:r>
    </w:p>
  </w:endnote>
  <w:endnote w:type="continuationSeparator" w:id="0">
    <w:p w:rsidR="00A3526A" w:rsidRDefault="00A3526A" w:rsidP="00E8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26A" w:rsidRDefault="00A3526A" w:rsidP="00E440FB">
    <w:pPr>
      <w:pStyle w:val="Footer"/>
      <w:rPr>
        <w:b/>
        <w:bCs/>
        <w:i/>
        <w:iCs/>
      </w:rPr>
    </w:pPr>
  </w:p>
  <w:p w:rsidR="00A3526A" w:rsidRPr="00E440FB" w:rsidRDefault="00A3526A" w:rsidP="00E440FB">
    <w:pPr>
      <w:pStyle w:val="Footer"/>
      <w:pBdr>
        <w:top w:val="single" w:sz="4" w:space="1" w:color="auto"/>
      </w:pBdr>
      <w:rPr>
        <w:b/>
        <w:bCs/>
        <w:i/>
        <w:iCs/>
      </w:rPr>
    </w:pPr>
    <w:r>
      <w:rPr>
        <w:b/>
        <w:bCs/>
        <w:i/>
        <w:iCs/>
      </w:rPr>
      <w:t>SS ZG661 (EC-3 Regular</w:t>
    </w:r>
    <w:r w:rsidRPr="00E440FB">
      <w:rPr>
        <w:b/>
        <w:bCs/>
        <w:i/>
        <w:iCs/>
      </w:rPr>
      <w:t xml:space="preserve">) </w:t>
    </w:r>
    <w:r>
      <w:rPr>
        <w:b/>
        <w:bCs/>
        <w:i/>
        <w:iCs/>
      </w:rPr>
      <w:t xml:space="preserve">                            First Semester 2015-2016                                         </w:t>
    </w:r>
    <w:r w:rsidRPr="00E440FB">
      <w:rPr>
        <w:b/>
        <w:bCs/>
        <w:i/>
        <w:iCs/>
      </w:rPr>
      <w:t xml:space="preserve">Page </w:t>
    </w:r>
    <w:r w:rsidRPr="00E440FB">
      <w:rPr>
        <w:b/>
        <w:bCs/>
        <w:i/>
        <w:iCs/>
      </w:rPr>
      <w:fldChar w:fldCharType="begin"/>
    </w:r>
    <w:r w:rsidRPr="00E440FB">
      <w:rPr>
        <w:b/>
        <w:bCs/>
        <w:i/>
        <w:iCs/>
      </w:rPr>
      <w:instrText xml:space="preserve"> PAGE </w:instrText>
    </w:r>
    <w:r w:rsidRPr="00E440FB">
      <w:rPr>
        <w:b/>
        <w:bCs/>
        <w:i/>
        <w:iCs/>
      </w:rPr>
      <w:fldChar w:fldCharType="separate"/>
    </w:r>
    <w:r>
      <w:rPr>
        <w:b/>
        <w:bCs/>
        <w:i/>
        <w:iCs/>
        <w:noProof/>
      </w:rPr>
      <w:t>1</w:t>
    </w:r>
    <w:r w:rsidRPr="00E440FB">
      <w:rPr>
        <w:b/>
        <w:bCs/>
        <w:i/>
        <w:iCs/>
      </w:rPr>
      <w:fldChar w:fldCharType="end"/>
    </w:r>
    <w:r w:rsidRPr="00E440FB">
      <w:rPr>
        <w:b/>
        <w:bCs/>
        <w:i/>
        <w:iCs/>
      </w:rPr>
      <w:t xml:space="preserve"> of </w:t>
    </w:r>
    <w:r w:rsidRPr="00E440FB">
      <w:rPr>
        <w:b/>
        <w:bCs/>
        <w:i/>
        <w:iCs/>
      </w:rPr>
      <w:fldChar w:fldCharType="begin"/>
    </w:r>
    <w:r w:rsidRPr="00E440FB">
      <w:rPr>
        <w:b/>
        <w:bCs/>
        <w:i/>
        <w:iCs/>
      </w:rPr>
      <w:instrText xml:space="preserve"> NUMPAGES </w:instrText>
    </w:r>
    <w:r w:rsidRPr="00E440FB">
      <w:rPr>
        <w:b/>
        <w:bCs/>
        <w:i/>
        <w:iCs/>
      </w:rPr>
      <w:fldChar w:fldCharType="separate"/>
    </w:r>
    <w:r>
      <w:rPr>
        <w:b/>
        <w:bCs/>
        <w:i/>
        <w:iCs/>
        <w:noProof/>
      </w:rPr>
      <w:t>2</w:t>
    </w:r>
    <w:r w:rsidRPr="00E440FB">
      <w:rPr>
        <w:b/>
        <w:bCs/>
        <w:i/>
        <w:iCs/>
      </w:rPr>
      <w:fldChar w:fldCharType="end"/>
    </w:r>
  </w:p>
  <w:p w:rsidR="00A3526A" w:rsidRDefault="00A352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26A" w:rsidRDefault="00A3526A" w:rsidP="00E81D7F">
      <w:pPr>
        <w:spacing w:after="0" w:line="240" w:lineRule="auto"/>
      </w:pPr>
      <w:r>
        <w:separator/>
      </w:r>
    </w:p>
  </w:footnote>
  <w:footnote w:type="continuationSeparator" w:id="0">
    <w:p w:rsidR="00A3526A" w:rsidRDefault="00A3526A" w:rsidP="00E8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721"/>
    <w:multiLevelType w:val="hybridMultilevel"/>
    <w:tmpl w:val="DE7E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261D"/>
    <w:multiLevelType w:val="hybridMultilevel"/>
    <w:tmpl w:val="175A50A2"/>
    <w:lvl w:ilvl="0" w:tplc="83D853C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@Meiryo UI" w:hint="eastAsia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4AF569A"/>
    <w:multiLevelType w:val="multilevel"/>
    <w:tmpl w:val="AACA7D82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5F7024A"/>
    <w:multiLevelType w:val="hybridMultilevel"/>
    <w:tmpl w:val="1A18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E111E">
      <w:numFmt w:val="bullet"/>
      <w:lvlText w:val="•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1F09A5"/>
    <w:multiLevelType w:val="hybridMultilevel"/>
    <w:tmpl w:val="49F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F3B54"/>
    <w:multiLevelType w:val="hybridMultilevel"/>
    <w:tmpl w:val="C2C6B5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BBA129B"/>
    <w:multiLevelType w:val="hybridMultilevel"/>
    <w:tmpl w:val="26BA2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F3A6893"/>
    <w:multiLevelType w:val="hybridMultilevel"/>
    <w:tmpl w:val="F2B80C52"/>
    <w:lvl w:ilvl="0" w:tplc="8212601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61671FF"/>
    <w:multiLevelType w:val="hybridMultilevel"/>
    <w:tmpl w:val="053C0C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0736C"/>
    <w:multiLevelType w:val="hybridMultilevel"/>
    <w:tmpl w:val="A9DA9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620E111E">
      <w:numFmt w:val="bullet"/>
      <w:lvlText w:val="•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E5C780B"/>
    <w:multiLevelType w:val="hybridMultilevel"/>
    <w:tmpl w:val="39C460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1EB82325"/>
    <w:multiLevelType w:val="hybridMultilevel"/>
    <w:tmpl w:val="03504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0D555F9"/>
    <w:multiLevelType w:val="hybridMultilevel"/>
    <w:tmpl w:val="95068A5A"/>
    <w:lvl w:ilvl="0" w:tplc="C75A73E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129521D"/>
    <w:multiLevelType w:val="hybridMultilevel"/>
    <w:tmpl w:val="CC4E7E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37595A"/>
    <w:multiLevelType w:val="hybridMultilevel"/>
    <w:tmpl w:val="D75C8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C8C33E7"/>
    <w:multiLevelType w:val="hybridMultilevel"/>
    <w:tmpl w:val="D75C8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EE71BC9"/>
    <w:multiLevelType w:val="hybridMultilevel"/>
    <w:tmpl w:val="5E7C38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16992"/>
    <w:multiLevelType w:val="hybridMultilevel"/>
    <w:tmpl w:val="E2A8EF52"/>
    <w:lvl w:ilvl="0" w:tplc="7FECE7CE">
      <w:start w:val="1"/>
      <w:numFmt w:val="lowerLetter"/>
      <w:lvlText w:val="Q.4 (%1) "/>
      <w:lvlJc w:val="left"/>
      <w:pPr>
        <w:tabs>
          <w:tab w:val="num" w:pos="1008"/>
        </w:tabs>
        <w:ind w:left="1008" w:hanging="1008"/>
      </w:pPr>
      <w:rPr>
        <w:rFonts w:ascii="Tms Rmn" w:hAnsi="Tms Rm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BAC804FE">
      <w:start w:val="5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ms Rmn" w:hAnsi="Tms Rm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67A15F6"/>
    <w:multiLevelType w:val="hybridMultilevel"/>
    <w:tmpl w:val="3A98468E"/>
    <w:lvl w:ilvl="0" w:tplc="83D853C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@Meiryo UI" w:hint="eastAsia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82240F1"/>
    <w:multiLevelType w:val="multilevel"/>
    <w:tmpl w:val="76120A14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39E70BD8"/>
    <w:multiLevelType w:val="hybridMultilevel"/>
    <w:tmpl w:val="E96455A0"/>
    <w:lvl w:ilvl="0" w:tplc="76A8A5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A883F55"/>
    <w:multiLevelType w:val="hybridMultilevel"/>
    <w:tmpl w:val="BB8C5BFA"/>
    <w:lvl w:ilvl="0" w:tplc="0986D072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23">
    <w:nsid w:val="3FBB293D"/>
    <w:multiLevelType w:val="hybridMultilevel"/>
    <w:tmpl w:val="8DF2F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C3037"/>
    <w:multiLevelType w:val="hybridMultilevel"/>
    <w:tmpl w:val="B694BD8C"/>
    <w:lvl w:ilvl="0" w:tplc="DF020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1EB223D"/>
    <w:multiLevelType w:val="hybridMultilevel"/>
    <w:tmpl w:val="580C40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2740FA1"/>
    <w:multiLevelType w:val="hybridMultilevel"/>
    <w:tmpl w:val="A328B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720802"/>
    <w:multiLevelType w:val="hybridMultilevel"/>
    <w:tmpl w:val="97227176"/>
    <w:lvl w:ilvl="0" w:tplc="38D6FA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101321"/>
    <w:multiLevelType w:val="hybridMultilevel"/>
    <w:tmpl w:val="5042505A"/>
    <w:lvl w:ilvl="0" w:tplc="76A8A5F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B90240A"/>
    <w:multiLevelType w:val="hybridMultilevel"/>
    <w:tmpl w:val="7B5E5456"/>
    <w:lvl w:ilvl="0" w:tplc="56C435D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B62BA0"/>
    <w:multiLevelType w:val="hybridMultilevel"/>
    <w:tmpl w:val="3B408C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DD35618"/>
    <w:multiLevelType w:val="hybridMultilevel"/>
    <w:tmpl w:val="84D2F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0D704F7"/>
    <w:multiLevelType w:val="hybridMultilevel"/>
    <w:tmpl w:val="2CC27B2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35353AB"/>
    <w:multiLevelType w:val="hybridMultilevel"/>
    <w:tmpl w:val="132CF742"/>
    <w:lvl w:ilvl="0" w:tplc="4E6627E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FC4D36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2ADF66">
      <w:start w:val="2080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5285CE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3BA5B7A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76ABD76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FF4385A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AF44E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CC760C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94F6258"/>
    <w:multiLevelType w:val="multilevel"/>
    <w:tmpl w:val="E5BCDF7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5">
    <w:nsid w:val="5EA36378"/>
    <w:multiLevelType w:val="hybridMultilevel"/>
    <w:tmpl w:val="66DA1442"/>
    <w:lvl w:ilvl="0" w:tplc="40090017">
      <w:start w:val="1"/>
      <w:numFmt w:val="lowerLetter"/>
      <w:lvlText w:val="%1)"/>
      <w:lvlJc w:val="left"/>
      <w:pPr>
        <w:ind w:left="1008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6">
    <w:nsid w:val="5EF656AB"/>
    <w:multiLevelType w:val="hybridMultilevel"/>
    <w:tmpl w:val="40C0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2D7EE9"/>
    <w:multiLevelType w:val="hybridMultilevel"/>
    <w:tmpl w:val="011A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81B159C"/>
    <w:multiLevelType w:val="hybridMultilevel"/>
    <w:tmpl w:val="6DA83AA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6884708F"/>
    <w:multiLevelType w:val="hybridMultilevel"/>
    <w:tmpl w:val="DF3C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8D20E52"/>
    <w:multiLevelType w:val="hybridMultilevel"/>
    <w:tmpl w:val="3EB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406C9B"/>
    <w:multiLevelType w:val="hybridMultilevel"/>
    <w:tmpl w:val="3A0C375A"/>
    <w:lvl w:ilvl="0" w:tplc="0986D072">
      <w:start w:val="1"/>
      <w:numFmt w:val="decimal"/>
      <w:lvlText w:val="Q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0D56EB9"/>
    <w:multiLevelType w:val="hybridMultilevel"/>
    <w:tmpl w:val="F3B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602D11"/>
    <w:multiLevelType w:val="hybridMultilevel"/>
    <w:tmpl w:val="9D5EC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2625DCB"/>
    <w:multiLevelType w:val="hybridMultilevel"/>
    <w:tmpl w:val="EDE2B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6057918"/>
    <w:multiLevelType w:val="hybridMultilevel"/>
    <w:tmpl w:val="A97EB22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7854744C"/>
    <w:multiLevelType w:val="hybridMultilevel"/>
    <w:tmpl w:val="C9C05E8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CF060BD"/>
    <w:multiLevelType w:val="hybridMultilevel"/>
    <w:tmpl w:val="D7847294"/>
    <w:lvl w:ilvl="0" w:tplc="56C435DE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FF8156E"/>
    <w:multiLevelType w:val="hybridMultilevel"/>
    <w:tmpl w:val="C0D6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4"/>
  </w:num>
  <w:num w:numId="4">
    <w:abstractNumId w:val="42"/>
  </w:num>
  <w:num w:numId="5">
    <w:abstractNumId w:val="27"/>
  </w:num>
  <w:num w:numId="6">
    <w:abstractNumId w:val="26"/>
  </w:num>
  <w:num w:numId="7">
    <w:abstractNumId w:val="44"/>
  </w:num>
  <w:num w:numId="8">
    <w:abstractNumId w:val="15"/>
  </w:num>
  <w:num w:numId="9">
    <w:abstractNumId w:val="34"/>
  </w:num>
  <w:num w:numId="10">
    <w:abstractNumId w:val="36"/>
  </w:num>
  <w:num w:numId="11">
    <w:abstractNumId w:val="48"/>
  </w:num>
  <w:num w:numId="12">
    <w:abstractNumId w:val="40"/>
  </w:num>
  <w:num w:numId="13">
    <w:abstractNumId w:val="37"/>
  </w:num>
  <w:num w:numId="14">
    <w:abstractNumId w:val="6"/>
  </w:num>
  <w:num w:numId="15">
    <w:abstractNumId w:val="9"/>
  </w:num>
  <w:num w:numId="16">
    <w:abstractNumId w:val="12"/>
  </w:num>
  <w:num w:numId="17">
    <w:abstractNumId w:val="31"/>
  </w:num>
  <w:num w:numId="18">
    <w:abstractNumId w:val="39"/>
  </w:num>
  <w:num w:numId="19">
    <w:abstractNumId w:val="3"/>
  </w:num>
  <w:num w:numId="20">
    <w:abstractNumId w:val="21"/>
  </w:num>
  <w:num w:numId="21">
    <w:abstractNumId w:val="4"/>
  </w:num>
  <w:num w:numId="22">
    <w:abstractNumId w:val="28"/>
  </w:num>
  <w:num w:numId="23">
    <w:abstractNumId w:val="33"/>
  </w:num>
  <w:num w:numId="24">
    <w:abstractNumId w:val="0"/>
  </w:num>
  <w:num w:numId="25">
    <w:abstractNumId w:val="43"/>
  </w:num>
  <w:num w:numId="26">
    <w:abstractNumId w:val="16"/>
  </w:num>
  <w:num w:numId="27">
    <w:abstractNumId w:val="8"/>
  </w:num>
  <w:num w:numId="28">
    <w:abstractNumId w:val="23"/>
  </w:num>
  <w:num w:numId="29">
    <w:abstractNumId w:val="14"/>
  </w:num>
  <w:num w:numId="30">
    <w:abstractNumId w:val="47"/>
  </w:num>
  <w:num w:numId="31">
    <w:abstractNumId w:val="45"/>
  </w:num>
  <w:num w:numId="32">
    <w:abstractNumId w:val="25"/>
  </w:num>
  <w:num w:numId="33">
    <w:abstractNumId w:val="13"/>
  </w:num>
  <w:num w:numId="34">
    <w:abstractNumId w:val="29"/>
  </w:num>
  <w:num w:numId="35">
    <w:abstractNumId w:val="5"/>
  </w:num>
  <w:num w:numId="36">
    <w:abstractNumId w:val="38"/>
  </w:num>
  <w:num w:numId="37">
    <w:abstractNumId w:val="46"/>
  </w:num>
  <w:num w:numId="38">
    <w:abstractNumId w:val="32"/>
  </w:num>
  <w:num w:numId="39">
    <w:abstractNumId w:val="17"/>
  </w:num>
  <w:num w:numId="40">
    <w:abstractNumId w:val="30"/>
  </w:num>
  <w:num w:numId="41">
    <w:abstractNumId w:val="10"/>
  </w:num>
  <w:num w:numId="42">
    <w:abstractNumId w:val="35"/>
  </w:num>
  <w:num w:numId="43">
    <w:abstractNumId w:val="19"/>
  </w:num>
  <w:num w:numId="44">
    <w:abstractNumId w:val="1"/>
  </w:num>
  <w:num w:numId="45">
    <w:abstractNumId w:val="41"/>
  </w:num>
  <w:num w:numId="46">
    <w:abstractNumId w:val="20"/>
  </w:num>
  <w:num w:numId="47">
    <w:abstractNumId w:val="18"/>
  </w:num>
  <w:num w:numId="48">
    <w:abstractNumId w:val="7"/>
  </w:num>
  <w:num w:numId="49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2011"/>
    <w:rsid w:val="00000A5E"/>
    <w:rsid w:val="00001C7F"/>
    <w:rsid w:val="0000220C"/>
    <w:rsid w:val="00003918"/>
    <w:rsid w:val="00004CFC"/>
    <w:rsid w:val="000051A8"/>
    <w:rsid w:val="0001450E"/>
    <w:rsid w:val="000305F0"/>
    <w:rsid w:val="000343D8"/>
    <w:rsid w:val="00036E00"/>
    <w:rsid w:val="00053BD7"/>
    <w:rsid w:val="0006125E"/>
    <w:rsid w:val="000613F4"/>
    <w:rsid w:val="0006259F"/>
    <w:rsid w:val="00065805"/>
    <w:rsid w:val="0006719C"/>
    <w:rsid w:val="000727C4"/>
    <w:rsid w:val="00090033"/>
    <w:rsid w:val="0009628E"/>
    <w:rsid w:val="00097E6F"/>
    <w:rsid w:val="000A4027"/>
    <w:rsid w:val="000B4371"/>
    <w:rsid w:val="000C3AAC"/>
    <w:rsid w:val="000C5BCA"/>
    <w:rsid w:val="000C65AA"/>
    <w:rsid w:val="000D126C"/>
    <w:rsid w:val="000E60FB"/>
    <w:rsid w:val="000F03F5"/>
    <w:rsid w:val="00107D52"/>
    <w:rsid w:val="0011127B"/>
    <w:rsid w:val="001121CE"/>
    <w:rsid w:val="001123CE"/>
    <w:rsid w:val="00122D40"/>
    <w:rsid w:val="001322DD"/>
    <w:rsid w:val="00133843"/>
    <w:rsid w:val="00135CE8"/>
    <w:rsid w:val="00144F24"/>
    <w:rsid w:val="00151FF9"/>
    <w:rsid w:val="00152A4E"/>
    <w:rsid w:val="00153AD2"/>
    <w:rsid w:val="00153ECA"/>
    <w:rsid w:val="001551C6"/>
    <w:rsid w:val="001651D8"/>
    <w:rsid w:val="00176195"/>
    <w:rsid w:val="00180169"/>
    <w:rsid w:val="00182AD1"/>
    <w:rsid w:val="00190675"/>
    <w:rsid w:val="0019086D"/>
    <w:rsid w:val="001939AF"/>
    <w:rsid w:val="001A01C4"/>
    <w:rsid w:val="001A49BA"/>
    <w:rsid w:val="001B0EB2"/>
    <w:rsid w:val="001B34E7"/>
    <w:rsid w:val="001C5B5D"/>
    <w:rsid w:val="001D1EBB"/>
    <w:rsid w:val="001D7EF8"/>
    <w:rsid w:val="001E6533"/>
    <w:rsid w:val="00232F0E"/>
    <w:rsid w:val="002351D4"/>
    <w:rsid w:val="0023590D"/>
    <w:rsid w:val="00237F2B"/>
    <w:rsid w:val="0024291F"/>
    <w:rsid w:val="00242A69"/>
    <w:rsid w:val="00244825"/>
    <w:rsid w:val="002514CC"/>
    <w:rsid w:val="00252F26"/>
    <w:rsid w:val="00257DF4"/>
    <w:rsid w:val="00261713"/>
    <w:rsid w:val="00262011"/>
    <w:rsid w:val="00264C86"/>
    <w:rsid w:val="00275615"/>
    <w:rsid w:val="002759C7"/>
    <w:rsid w:val="00277F15"/>
    <w:rsid w:val="00285D90"/>
    <w:rsid w:val="00295BF9"/>
    <w:rsid w:val="002A4F60"/>
    <w:rsid w:val="002A60CA"/>
    <w:rsid w:val="002B0A4D"/>
    <w:rsid w:val="002B5EA1"/>
    <w:rsid w:val="002C36B6"/>
    <w:rsid w:val="002D005D"/>
    <w:rsid w:val="002D10D9"/>
    <w:rsid w:val="002D2932"/>
    <w:rsid w:val="002D4CBC"/>
    <w:rsid w:val="002F5622"/>
    <w:rsid w:val="00322E8C"/>
    <w:rsid w:val="003245E0"/>
    <w:rsid w:val="00326380"/>
    <w:rsid w:val="00326A44"/>
    <w:rsid w:val="00341E12"/>
    <w:rsid w:val="0034291A"/>
    <w:rsid w:val="00366E51"/>
    <w:rsid w:val="00382407"/>
    <w:rsid w:val="00386350"/>
    <w:rsid w:val="003A2207"/>
    <w:rsid w:val="003A546E"/>
    <w:rsid w:val="003A5869"/>
    <w:rsid w:val="003A7CB3"/>
    <w:rsid w:val="003B4B4F"/>
    <w:rsid w:val="003C2D74"/>
    <w:rsid w:val="003C4397"/>
    <w:rsid w:val="003D51BD"/>
    <w:rsid w:val="003E0754"/>
    <w:rsid w:val="0040670E"/>
    <w:rsid w:val="0041243F"/>
    <w:rsid w:val="00420630"/>
    <w:rsid w:val="00432BFD"/>
    <w:rsid w:val="00447634"/>
    <w:rsid w:val="00450A2C"/>
    <w:rsid w:val="004660F8"/>
    <w:rsid w:val="004702BF"/>
    <w:rsid w:val="00471A83"/>
    <w:rsid w:val="00473F38"/>
    <w:rsid w:val="00475A63"/>
    <w:rsid w:val="00483B0D"/>
    <w:rsid w:val="00484036"/>
    <w:rsid w:val="00491321"/>
    <w:rsid w:val="00494B40"/>
    <w:rsid w:val="00494F23"/>
    <w:rsid w:val="004B050A"/>
    <w:rsid w:val="004B2F67"/>
    <w:rsid w:val="004B5C1D"/>
    <w:rsid w:val="004C0FC8"/>
    <w:rsid w:val="004C1E85"/>
    <w:rsid w:val="004C4578"/>
    <w:rsid w:val="004D406A"/>
    <w:rsid w:val="004D4980"/>
    <w:rsid w:val="004E00AE"/>
    <w:rsid w:val="004E3DC8"/>
    <w:rsid w:val="004F0D22"/>
    <w:rsid w:val="004F1B5C"/>
    <w:rsid w:val="004F4A5C"/>
    <w:rsid w:val="0050274D"/>
    <w:rsid w:val="00503A9E"/>
    <w:rsid w:val="00507346"/>
    <w:rsid w:val="005116A9"/>
    <w:rsid w:val="0051663E"/>
    <w:rsid w:val="005178A9"/>
    <w:rsid w:val="00534683"/>
    <w:rsid w:val="00534856"/>
    <w:rsid w:val="005352E8"/>
    <w:rsid w:val="00546014"/>
    <w:rsid w:val="00562015"/>
    <w:rsid w:val="005659E0"/>
    <w:rsid w:val="00572B65"/>
    <w:rsid w:val="0057694A"/>
    <w:rsid w:val="00580164"/>
    <w:rsid w:val="0058607B"/>
    <w:rsid w:val="005907F1"/>
    <w:rsid w:val="005A290D"/>
    <w:rsid w:val="005B643B"/>
    <w:rsid w:val="005C3ED5"/>
    <w:rsid w:val="005C6AB5"/>
    <w:rsid w:val="005D0203"/>
    <w:rsid w:val="005D63DF"/>
    <w:rsid w:val="005E0625"/>
    <w:rsid w:val="005E2728"/>
    <w:rsid w:val="005E5AF3"/>
    <w:rsid w:val="005E61BE"/>
    <w:rsid w:val="005E64D8"/>
    <w:rsid w:val="005F4FDD"/>
    <w:rsid w:val="00603911"/>
    <w:rsid w:val="00604ACC"/>
    <w:rsid w:val="00617941"/>
    <w:rsid w:val="0062733E"/>
    <w:rsid w:val="006318A8"/>
    <w:rsid w:val="0063429B"/>
    <w:rsid w:val="006579BF"/>
    <w:rsid w:val="006600AD"/>
    <w:rsid w:val="00664ACC"/>
    <w:rsid w:val="00667E77"/>
    <w:rsid w:val="00676FB0"/>
    <w:rsid w:val="00691075"/>
    <w:rsid w:val="006915EC"/>
    <w:rsid w:val="0069436E"/>
    <w:rsid w:val="006A1569"/>
    <w:rsid w:val="006B267E"/>
    <w:rsid w:val="006B3754"/>
    <w:rsid w:val="006C2132"/>
    <w:rsid w:val="006C324E"/>
    <w:rsid w:val="006D7C1D"/>
    <w:rsid w:val="006E049C"/>
    <w:rsid w:val="006E30CE"/>
    <w:rsid w:val="006E76C2"/>
    <w:rsid w:val="006F43D1"/>
    <w:rsid w:val="006F46A3"/>
    <w:rsid w:val="00703FD0"/>
    <w:rsid w:val="0070454E"/>
    <w:rsid w:val="00712298"/>
    <w:rsid w:val="0071258C"/>
    <w:rsid w:val="0072106E"/>
    <w:rsid w:val="0073416A"/>
    <w:rsid w:val="007379BB"/>
    <w:rsid w:val="00737DA4"/>
    <w:rsid w:val="00740B75"/>
    <w:rsid w:val="00740D84"/>
    <w:rsid w:val="0074326B"/>
    <w:rsid w:val="00750F00"/>
    <w:rsid w:val="00752990"/>
    <w:rsid w:val="0075645E"/>
    <w:rsid w:val="00757BBD"/>
    <w:rsid w:val="00757C44"/>
    <w:rsid w:val="00766FBC"/>
    <w:rsid w:val="00767D54"/>
    <w:rsid w:val="00770D80"/>
    <w:rsid w:val="007913A1"/>
    <w:rsid w:val="007942E4"/>
    <w:rsid w:val="00794742"/>
    <w:rsid w:val="0079763D"/>
    <w:rsid w:val="007B2833"/>
    <w:rsid w:val="007B4520"/>
    <w:rsid w:val="007B544F"/>
    <w:rsid w:val="007C3AA5"/>
    <w:rsid w:val="007D6544"/>
    <w:rsid w:val="007E553C"/>
    <w:rsid w:val="007E5D9E"/>
    <w:rsid w:val="007F6322"/>
    <w:rsid w:val="008034D5"/>
    <w:rsid w:val="008062DB"/>
    <w:rsid w:val="00807549"/>
    <w:rsid w:val="0081421E"/>
    <w:rsid w:val="00822E4E"/>
    <w:rsid w:val="00823959"/>
    <w:rsid w:val="00823C0E"/>
    <w:rsid w:val="008268FF"/>
    <w:rsid w:val="00827BC8"/>
    <w:rsid w:val="008372D5"/>
    <w:rsid w:val="00841D85"/>
    <w:rsid w:val="008509E6"/>
    <w:rsid w:val="0085572B"/>
    <w:rsid w:val="00855A31"/>
    <w:rsid w:val="00857420"/>
    <w:rsid w:val="00861D49"/>
    <w:rsid w:val="00863C6C"/>
    <w:rsid w:val="00870B6E"/>
    <w:rsid w:val="00880075"/>
    <w:rsid w:val="00890C91"/>
    <w:rsid w:val="008A3AE4"/>
    <w:rsid w:val="008A69BF"/>
    <w:rsid w:val="008B1371"/>
    <w:rsid w:val="008B1FCC"/>
    <w:rsid w:val="008B402C"/>
    <w:rsid w:val="008D0E30"/>
    <w:rsid w:val="008D222B"/>
    <w:rsid w:val="008E67AA"/>
    <w:rsid w:val="009016E2"/>
    <w:rsid w:val="00911FEC"/>
    <w:rsid w:val="00912C83"/>
    <w:rsid w:val="00913374"/>
    <w:rsid w:val="00922CF5"/>
    <w:rsid w:val="0092568E"/>
    <w:rsid w:val="00926288"/>
    <w:rsid w:val="00927C6A"/>
    <w:rsid w:val="009349DB"/>
    <w:rsid w:val="00937298"/>
    <w:rsid w:val="00937EE1"/>
    <w:rsid w:val="009533DA"/>
    <w:rsid w:val="00963A81"/>
    <w:rsid w:val="009660D1"/>
    <w:rsid w:val="00970050"/>
    <w:rsid w:val="009815EB"/>
    <w:rsid w:val="00981B58"/>
    <w:rsid w:val="0098567C"/>
    <w:rsid w:val="00987DD1"/>
    <w:rsid w:val="009D6C66"/>
    <w:rsid w:val="009E095B"/>
    <w:rsid w:val="009E65CF"/>
    <w:rsid w:val="009E70F0"/>
    <w:rsid w:val="009F3655"/>
    <w:rsid w:val="009F3CC0"/>
    <w:rsid w:val="00A00857"/>
    <w:rsid w:val="00A0396E"/>
    <w:rsid w:val="00A13976"/>
    <w:rsid w:val="00A141BA"/>
    <w:rsid w:val="00A206E3"/>
    <w:rsid w:val="00A337C3"/>
    <w:rsid w:val="00A3526A"/>
    <w:rsid w:val="00A3755D"/>
    <w:rsid w:val="00A436D4"/>
    <w:rsid w:val="00A62AC0"/>
    <w:rsid w:val="00A655FB"/>
    <w:rsid w:val="00A667DE"/>
    <w:rsid w:val="00A82ABC"/>
    <w:rsid w:val="00A8640A"/>
    <w:rsid w:val="00A917D6"/>
    <w:rsid w:val="00A95203"/>
    <w:rsid w:val="00AB38F7"/>
    <w:rsid w:val="00AB7111"/>
    <w:rsid w:val="00AC471D"/>
    <w:rsid w:val="00AD7500"/>
    <w:rsid w:val="00AF185F"/>
    <w:rsid w:val="00AF4A24"/>
    <w:rsid w:val="00B06C44"/>
    <w:rsid w:val="00B1603C"/>
    <w:rsid w:val="00B1683C"/>
    <w:rsid w:val="00B235D5"/>
    <w:rsid w:val="00B2682A"/>
    <w:rsid w:val="00B3135A"/>
    <w:rsid w:val="00B34F6F"/>
    <w:rsid w:val="00B415A6"/>
    <w:rsid w:val="00B439EE"/>
    <w:rsid w:val="00B50CB3"/>
    <w:rsid w:val="00B55323"/>
    <w:rsid w:val="00B61527"/>
    <w:rsid w:val="00B61621"/>
    <w:rsid w:val="00B66964"/>
    <w:rsid w:val="00B66AF2"/>
    <w:rsid w:val="00B76FED"/>
    <w:rsid w:val="00B9094A"/>
    <w:rsid w:val="00B9441B"/>
    <w:rsid w:val="00BA305B"/>
    <w:rsid w:val="00BA38A4"/>
    <w:rsid w:val="00BA6B38"/>
    <w:rsid w:val="00BA6C68"/>
    <w:rsid w:val="00BB3C72"/>
    <w:rsid w:val="00BB6D1C"/>
    <w:rsid w:val="00BC7987"/>
    <w:rsid w:val="00BD0E3B"/>
    <w:rsid w:val="00BE1586"/>
    <w:rsid w:val="00BF23FE"/>
    <w:rsid w:val="00BF5662"/>
    <w:rsid w:val="00C031AA"/>
    <w:rsid w:val="00C07FC7"/>
    <w:rsid w:val="00C11E5E"/>
    <w:rsid w:val="00C17FE7"/>
    <w:rsid w:val="00C36013"/>
    <w:rsid w:val="00C36239"/>
    <w:rsid w:val="00C37229"/>
    <w:rsid w:val="00C37678"/>
    <w:rsid w:val="00C409C7"/>
    <w:rsid w:val="00C41433"/>
    <w:rsid w:val="00C50FCB"/>
    <w:rsid w:val="00C52F84"/>
    <w:rsid w:val="00C60CB7"/>
    <w:rsid w:val="00C71D02"/>
    <w:rsid w:val="00C72466"/>
    <w:rsid w:val="00C752C2"/>
    <w:rsid w:val="00C81D8A"/>
    <w:rsid w:val="00C9110A"/>
    <w:rsid w:val="00CA03EE"/>
    <w:rsid w:val="00CB77B3"/>
    <w:rsid w:val="00CC31DC"/>
    <w:rsid w:val="00CD32D1"/>
    <w:rsid w:val="00CD467F"/>
    <w:rsid w:val="00CD46F3"/>
    <w:rsid w:val="00CD4A40"/>
    <w:rsid w:val="00CD6DBD"/>
    <w:rsid w:val="00CF407E"/>
    <w:rsid w:val="00D12BE7"/>
    <w:rsid w:val="00D162B5"/>
    <w:rsid w:val="00D22400"/>
    <w:rsid w:val="00D34A7A"/>
    <w:rsid w:val="00D36C8C"/>
    <w:rsid w:val="00D6275D"/>
    <w:rsid w:val="00D66AD1"/>
    <w:rsid w:val="00D672A0"/>
    <w:rsid w:val="00D73D19"/>
    <w:rsid w:val="00D77BBE"/>
    <w:rsid w:val="00D85CC9"/>
    <w:rsid w:val="00D953BA"/>
    <w:rsid w:val="00D97CB2"/>
    <w:rsid w:val="00DA0917"/>
    <w:rsid w:val="00DB3563"/>
    <w:rsid w:val="00DB3D59"/>
    <w:rsid w:val="00DB6F06"/>
    <w:rsid w:val="00DB7D57"/>
    <w:rsid w:val="00DB7FF6"/>
    <w:rsid w:val="00DC2806"/>
    <w:rsid w:val="00DC2C35"/>
    <w:rsid w:val="00DC705E"/>
    <w:rsid w:val="00DD1247"/>
    <w:rsid w:val="00DD3306"/>
    <w:rsid w:val="00DD45ED"/>
    <w:rsid w:val="00DD7EA3"/>
    <w:rsid w:val="00DE188E"/>
    <w:rsid w:val="00DE25E8"/>
    <w:rsid w:val="00DE7B1F"/>
    <w:rsid w:val="00DF160E"/>
    <w:rsid w:val="00DF3624"/>
    <w:rsid w:val="00E0526B"/>
    <w:rsid w:val="00E05D86"/>
    <w:rsid w:val="00E07C79"/>
    <w:rsid w:val="00E15C3F"/>
    <w:rsid w:val="00E17423"/>
    <w:rsid w:val="00E254FF"/>
    <w:rsid w:val="00E26F7D"/>
    <w:rsid w:val="00E313ED"/>
    <w:rsid w:val="00E328FF"/>
    <w:rsid w:val="00E440FB"/>
    <w:rsid w:val="00E51917"/>
    <w:rsid w:val="00E54EB4"/>
    <w:rsid w:val="00E60D38"/>
    <w:rsid w:val="00E65E16"/>
    <w:rsid w:val="00E7281C"/>
    <w:rsid w:val="00E77894"/>
    <w:rsid w:val="00E81D7F"/>
    <w:rsid w:val="00EA66BB"/>
    <w:rsid w:val="00EB570C"/>
    <w:rsid w:val="00EC12C9"/>
    <w:rsid w:val="00ED2E9F"/>
    <w:rsid w:val="00ED441B"/>
    <w:rsid w:val="00EE059D"/>
    <w:rsid w:val="00F05738"/>
    <w:rsid w:val="00F14884"/>
    <w:rsid w:val="00F20FA4"/>
    <w:rsid w:val="00F25D49"/>
    <w:rsid w:val="00F3118C"/>
    <w:rsid w:val="00F32CF9"/>
    <w:rsid w:val="00F34451"/>
    <w:rsid w:val="00F37A4B"/>
    <w:rsid w:val="00F44AC1"/>
    <w:rsid w:val="00F536E5"/>
    <w:rsid w:val="00F5611C"/>
    <w:rsid w:val="00F638F6"/>
    <w:rsid w:val="00F80EF2"/>
    <w:rsid w:val="00F80F1C"/>
    <w:rsid w:val="00FA0BD1"/>
    <w:rsid w:val="00FA1DD3"/>
    <w:rsid w:val="00FB611E"/>
    <w:rsid w:val="00FD169A"/>
    <w:rsid w:val="00FD405E"/>
    <w:rsid w:val="00FD6266"/>
    <w:rsid w:val="00FF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List Continue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D1"/>
    <w:pPr>
      <w:spacing w:after="200" w:line="276" w:lineRule="auto"/>
    </w:pPr>
    <w:rPr>
      <w:rFonts w:cs="Calibri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CD32D1"/>
    <w:pPr>
      <w:keepNext/>
      <w:spacing w:after="0" w:line="240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0EB2"/>
    <w:pPr>
      <w:keepNext/>
      <w:spacing w:before="240" w:after="60" w:line="264" w:lineRule="auto"/>
      <w:outlineLvl w:val="2"/>
    </w:pPr>
    <w:rPr>
      <w:rFonts w:ascii="Arial" w:hAnsi="Arial" w:cs="Times New Roman"/>
      <w:b/>
      <w:bCs/>
      <w:sz w:val="20"/>
      <w:szCs w:val="20"/>
      <w:lang w:val="en-GB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611E"/>
    <w:rPr>
      <w:rFonts w:ascii="Cambria" w:hAnsi="Cambria"/>
      <w:b/>
      <w:kern w:val="32"/>
      <w:sz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B0EB2"/>
    <w:rPr>
      <w:rFonts w:ascii="Arial" w:hAnsi="Arial"/>
      <w:b/>
      <w:sz w:val="20"/>
      <w:lang w:val="en-GB" w:eastAsia="en-US"/>
    </w:rPr>
  </w:style>
  <w:style w:type="paragraph" w:styleId="ListParagraph">
    <w:name w:val="List Paragraph"/>
    <w:basedOn w:val="Normal"/>
    <w:uiPriority w:val="99"/>
    <w:qFormat/>
    <w:rsid w:val="0026201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3755D"/>
    <w:pPr>
      <w:spacing w:after="0" w:line="240" w:lineRule="auto"/>
    </w:pPr>
    <w:rPr>
      <w:rFonts w:ascii="Tahoma" w:hAnsi="Tahoma" w:cs="Times New Roman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755D"/>
    <w:rPr>
      <w:rFonts w:ascii="Tahoma" w:hAnsi="Tahoma"/>
      <w:sz w:val="16"/>
    </w:rPr>
  </w:style>
  <w:style w:type="paragraph" w:styleId="List">
    <w:name w:val="List"/>
    <w:basedOn w:val="Normal"/>
    <w:uiPriority w:val="99"/>
    <w:semiHidden/>
    <w:rsid w:val="00386350"/>
    <w:pPr>
      <w:spacing w:after="120" w:line="264" w:lineRule="auto"/>
      <w:ind w:left="360" w:hanging="360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rsid w:val="00386350"/>
    <w:pPr>
      <w:spacing w:after="120" w:line="264" w:lineRule="auto"/>
      <w:ind w:left="360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386350"/>
    <w:pPr>
      <w:spacing w:before="20" w:after="20" w:line="264" w:lineRule="auto"/>
      <w:ind w:left="720"/>
    </w:pPr>
    <w:rPr>
      <w:rFonts w:ascii="Courier New" w:hAnsi="Courier New" w:cs="Times New Roman"/>
      <w:noProof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86350"/>
    <w:rPr>
      <w:rFonts w:ascii="Courier New" w:hAnsi="Courier New"/>
      <w:noProof/>
      <w:sz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E81D7F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81D7F"/>
  </w:style>
  <w:style w:type="paragraph" w:styleId="Footer">
    <w:name w:val="footer"/>
    <w:basedOn w:val="Normal"/>
    <w:link w:val="FooterChar"/>
    <w:uiPriority w:val="99"/>
    <w:rsid w:val="00E81D7F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1D7F"/>
  </w:style>
  <w:style w:type="table" w:styleId="TableGrid">
    <w:name w:val="Table Grid"/>
    <w:basedOn w:val="TableNormal"/>
    <w:uiPriority w:val="99"/>
    <w:locked/>
    <w:rsid w:val="00B415A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067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99"/>
    <w:qFormat/>
    <w:rsid w:val="005E61BE"/>
  </w:style>
  <w:style w:type="paragraph" w:customStyle="1" w:styleId="Default">
    <w:name w:val="Default"/>
    <w:uiPriority w:val="99"/>
    <w:rsid w:val="005659E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668</Words>
  <Characters>3814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KGK</dc:creator>
  <cp:keywords/>
  <dc:description/>
  <cp:lastModifiedBy>dell</cp:lastModifiedBy>
  <cp:revision>10</cp:revision>
  <cp:lastPrinted>2015-10-17T07:47:00Z</cp:lastPrinted>
  <dcterms:created xsi:type="dcterms:W3CDTF">2015-10-13T23:10:00Z</dcterms:created>
  <dcterms:modified xsi:type="dcterms:W3CDTF">2015-10-17T07:52:00Z</dcterms:modified>
</cp:coreProperties>
</file>